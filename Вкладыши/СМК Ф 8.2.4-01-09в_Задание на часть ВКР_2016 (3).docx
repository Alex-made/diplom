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8243" w14:textId="77777777" w:rsidR="00E10B49" w:rsidRPr="00066AFA" w:rsidRDefault="00E10B49" w:rsidP="00E10B49">
      <w:pPr>
        <w:pStyle w:val="3"/>
        <w:spacing w:before="0" w:after="0" w:line="240" w:lineRule="auto"/>
        <w:jc w:val="center"/>
      </w:pPr>
      <w:r w:rsidRPr="00066AFA">
        <w:t>ЗАДАНИЕ</w:t>
      </w:r>
    </w:p>
    <w:p w14:paraId="424EED67" w14:textId="142AE03D" w:rsidR="00E10B49" w:rsidRPr="00066AFA" w:rsidRDefault="00E10B49" w:rsidP="00E10B49">
      <w:pPr>
        <w:jc w:val="center"/>
        <w:rPr>
          <w:b/>
        </w:rPr>
      </w:pPr>
      <w:r w:rsidRPr="00066AFA">
        <w:rPr>
          <w:b/>
        </w:rPr>
        <w:t xml:space="preserve">по </w:t>
      </w:r>
      <w:r w:rsidR="00A86195">
        <w:rPr>
          <w:b/>
        </w:rPr>
        <w:t>экономической</w:t>
      </w:r>
      <w:r w:rsidRPr="00066AFA">
        <w:rPr>
          <w:b/>
        </w:rPr>
        <w:t xml:space="preserve"> части выпускной квалификационной работы</w:t>
      </w:r>
    </w:p>
    <w:p w14:paraId="68F65092" w14:textId="77777777" w:rsidR="00E10B49" w:rsidRPr="00066AFA" w:rsidRDefault="00E10B49" w:rsidP="00E10B49">
      <w:pPr>
        <w:jc w:val="center"/>
        <w:rPr>
          <w:b/>
        </w:rPr>
      </w:pPr>
    </w:p>
    <w:p w14:paraId="4C7DEE2B" w14:textId="77777777" w:rsidR="00E10B49" w:rsidRDefault="00E10B49" w:rsidP="00E10B49">
      <w:pPr>
        <w:jc w:val="both"/>
      </w:pPr>
      <w:r>
        <w:t>Студента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570"/>
      </w:tblGrid>
      <w:tr w:rsidR="00E10B49" w:rsidRPr="00807554" w14:paraId="69CCC709" w14:textId="77777777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14:paraId="1626CE80" w14:textId="3DDF4C75" w:rsidR="00E10B49" w:rsidRPr="00807554" w:rsidRDefault="00A86195" w:rsidP="00A91C0A">
            <w:pPr>
              <w:jc w:val="both"/>
            </w:pPr>
            <w:r>
              <w:t>Смирнова Алексея Борисовича</w:t>
            </w:r>
          </w:p>
        </w:tc>
      </w:tr>
      <w:tr w:rsidR="00E10B49" w:rsidRPr="00807554" w14:paraId="4633B630" w14:textId="77777777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14:paraId="6FFC897F" w14:textId="77777777"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фамилия, имя, отчество</w:t>
            </w:r>
          </w:p>
        </w:tc>
      </w:tr>
      <w:tr w:rsidR="00E10B49" w:rsidRPr="00807554" w14:paraId="7F0AF0B5" w14:textId="77777777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14:paraId="48E11C63" w14:textId="093F5159" w:rsidR="00E10B49" w:rsidRPr="00807554" w:rsidRDefault="00A86195" w:rsidP="00A91C0A">
            <w:pPr>
              <w:jc w:val="both"/>
            </w:pPr>
            <w:r>
              <w:t>27.04.04 Управление в технических системах</w:t>
            </w:r>
          </w:p>
        </w:tc>
      </w:tr>
      <w:tr w:rsidR="00E10B49" w:rsidRPr="00A91C0A" w14:paraId="4D119F2F" w14:textId="77777777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14:paraId="61C13B6D" w14:textId="77777777"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 xml:space="preserve">код и наименование </w:t>
            </w:r>
            <w:r w:rsidR="00A91C0A" w:rsidRPr="00A91C0A">
              <w:rPr>
                <w:sz w:val="20"/>
                <w:szCs w:val="20"/>
              </w:rPr>
              <w:t>направления подготовки (</w:t>
            </w:r>
            <w:r w:rsidRPr="00A91C0A">
              <w:rPr>
                <w:sz w:val="20"/>
                <w:szCs w:val="20"/>
              </w:rPr>
              <w:t>специальности</w:t>
            </w:r>
            <w:r w:rsidR="00A91C0A" w:rsidRPr="00A91C0A">
              <w:rPr>
                <w:sz w:val="20"/>
                <w:szCs w:val="20"/>
              </w:rPr>
              <w:t>)</w:t>
            </w:r>
          </w:p>
        </w:tc>
      </w:tr>
      <w:tr w:rsidR="00E10B49" w:rsidRPr="00807554" w14:paraId="0EF2C5B9" w14:textId="77777777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14:paraId="3814BF11" w14:textId="77777777" w:rsidR="00E10B49" w:rsidRPr="00807554" w:rsidRDefault="00E10B49" w:rsidP="00A91C0A">
            <w:pPr>
              <w:jc w:val="both"/>
            </w:pPr>
          </w:p>
        </w:tc>
      </w:tr>
    </w:tbl>
    <w:p w14:paraId="1297F5D2" w14:textId="77777777" w:rsidR="00E10B49" w:rsidRPr="00066AFA" w:rsidRDefault="00E10B49" w:rsidP="00E10B49">
      <w:pPr>
        <w:jc w:val="both"/>
      </w:pPr>
    </w:p>
    <w:p w14:paraId="6ABE21D3" w14:textId="77777777"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 xml:space="preserve">Содержание задания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A86195" w:rsidRPr="00807554" w14:paraId="624602BA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B247FC2" w14:textId="507D20EE" w:rsidR="00A86195" w:rsidRPr="00807554" w:rsidRDefault="00A86195" w:rsidP="00A86195">
            <w:pPr>
              <w:jc w:val="both"/>
            </w:pPr>
            <w:r w:rsidRPr="00511D99">
              <w:t xml:space="preserve">рассчитать количество разработчиков, фонд заработной платы, стоимость 1 </w:t>
            </w:r>
            <w:r>
              <w:t>человеко</w:t>
            </w:r>
            <w:r w:rsidRPr="00511D99">
              <w:t>-часа,</w:t>
            </w:r>
          </w:p>
        </w:tc>
      </w:tr>
      <w:tr w:rsidR="00A86195" w:rsidRPr="00807554" w14:paraId="5C5EE2D7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2E37DD3" w14:textId="6B65196F" w:rsidR="00A86195" w:rsidRPr="00807554" w:rsidRDefault="00A86195" w:rsidP="00A86195">
            <w:pPr>
              <w:jc w:val="both"/>
            </w:pPr>
            <w:r w:rsidRPr="00511D99">
              <w:t>себестоимость разработки, а также годовую экономию эксплуатационных расходов</w:t>
            </w:r>
          </w:p>
        </w:tc>
      </w:tr>
      <w:tr w:rsidR="00A86195" w:rsidRPr="00807554" w14:paraId="5CC310D6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F312E1E" w14:textId="208DA266" w:rsidR="00A86195" w:rsidRPr="00807554" w:rsidRDefault="00A86195" w:rsidP="00A86195">
            <w:pPr>
              <w:jc w:val="both"/>
            </w:pPr>
            <w:r w:rsidRPr="00511D99">
              <w:t>потребителя, срок окупаемости и годовой экономический эффект</w:t>
            </w:r>
          </w:p>
        </w:tc>
      </w:tr>
      <w:tr w:rsidR="00A86195" w:rsidRPr="00807554" w14:paraId="6C933D34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269B6B6" w14:textId="77777777" w:rsidR="00A86195" w:rsidRPr="00807554" w:rsidRDefault="00A86195" w:rsidP="00A86195">
            <w:pPr>
              <w:jc w:val="both"/>
            </w:pPr>
          </w:p>
        </w:tc>
      </w:tr>
      <w:tr w:rsidR="00A86195" w:rsidRPr="00807554" w14:paraId="7E38F054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79FF2F8" w14:textId="77777777" w:rsidR="00A86195" w:rsidRPr="00807554" w:rsidRDefault="00A86195" w:rsidP="00A86195">
            <w:pPr>
              <w:jc w:val="both"/>
            </w:pPr>
          </w:p>
        </w:tc>
      </w:tr>
      <w:tr w:rsidR="00A86195" w:rsidRPr="00807554" w14:paraId="714F0D2D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968B75B" w14:textId="77777777" w:rsidR="00A86195" w:rsidRPr="00807554" w:rsidRDefault="00A86195" w:rsidP="00A86195">
            <w:pPr>
              <w:jc w:val="both"/>
            </w:pPr>
          </w:p>
        </w:tc>
      </w:tr>
    </w:tbl>
    <w:p w14:paraId="00B95F81" w14:textId="77777777" w:rsidR="00E10B49" w:rsidRDefault="00E10B49" w:rsidP="00E10B49">
      <w:pPr>
        <w:jc w:val="both"/>
      </w:pPr>
    </w:p>
    <w:p w14:paraId="6291778E" w14:textId="77777777"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Перечень материалов и срок выполнения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1"/>
        <w:gridCol w:w="6011"/>
        <w:gridCol w:w="1489"/>
        <w:gridCol w:w="1488"/>
      </w:tblGrid>
      <w:tr w:rsidR="00E10B49" w:rsidRPr="00066AFA" w14:paraId="78CE4D15" w14:textId="77777777">
        <w:trPr>
          <w:cantSplit/>
          <w:jc w:val="center"/>
        </w:trPr>
        <w:tc>
          <w:tcPr>
            <w:tcW w:w="651" w:type="dxa"/>
            <w:vMerge w:val="restart"/>
            <w:tcBorders>
              <w:top w:val="single" w:sz="12" w:space="0" w:color="000000"/>
              <w:left w:val="single" w:sz="12" w:space="0" w:color="auto"/>
              <w:bottom w:val="nil"/>
              <w:right w:val="single" w:sz="4" w:space="0" w:color="auto"/>
            </w:tcBorders>
          </w:tcPr>
          <w:p w14:paraId="01A47C6D" w14:textId="77777777" w:rsidR="00E10B49" w:rsidRPr="00066AFA" w:rsidRDefault="00E10B49" w:rsidP="00E10B49">
            <w:pPr>
              <w:jc w:val="center"/>
            </w:pPr>
            <w:r w:rsidRPr="00066AFA">
              <w:t>№</w:t>
            </w:r>
          </w:p>
        </w:tc>
        <w:tc>
          <w:tcPr>
            <w:tcW w:w="6011" w:type="dxa"/>
            <w:vMerge w:val="restart"/>
            <w:tcBorders>
              <w:top w:val="single" w:sz="12" w:space="0" w:color="000000"/>
              <w:left w:val="single" w:sz="4" w:space="0" w:color="auto"/>
              <w:bottom w:val="nil"/>
              <w:right w:val="single" w:sz="12" w:space="0" w:color="000000"/>
            </w:tcBorders>
          </w:tcPr>
          <w:p w14:paraId="1E460784" w14:textId="77777777" w:rsidR="00E10B49" w:rsidRPr="00066AFA" w:rsidRDefault="00E10B49" w:rsidP="00E10B49">
            <w:pPr>
              <w:jc w:val="center"/>
            </w:pPr>
            <w:r w:rsidRPr="00066AFA">
              <w:t>Раздел, вопрос</w:t>
            </w:r>
          </w:p>
        </w:tc>
        <w:tc>
          <w:tcPr>
            <w:tcW w:w="2977" w:type="dxa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single" w:sz="12" w:space="0" w:color="000000"/>
            </w:tcBorders>
          </w:tcPr>
          <w:p w14:paraId="7F9B02FB" w14:textId="77777777" w:rsidR="00E10B49" w:rsidRPr="00066AFA" w:rsidRDefault="00E10B49" w:rsidP="00E10B49">
            <w:pPr>
              <w:jc w:val="center"/>
            </w:pPr>
            <w:r w:rsidRPr="00066AFA">
              <w:t>Срок выполнения</w:t>
            </w:r>
          </w:p>
        </w:tc>
      </w:tr>
      <w:tr w:rsidR="00E10B49" w:rsidRPr="00066AFA" w14:paraId="688F1BA6" w14:textId="77777777">
        <w:trPr>
          <w:cantSplit/>
          <w:jc w:val="center"/>
        </w:trPr>
        <w:tc>
          <w:tcPr>
            <w:tcW w:w="651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1D700475" w14:textId="77777777"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000000"/>
            </w:tcBorders>
          </w:tcPr>
          <w:p w14:paraId="6D67D0A5" w14:textId="77777777"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14:paraId="42BC4978" w14:textId="77777777" w:rsidR="00E10B49" w:rsidRPr="00066AFA" w:rsidRDefault="00E10B49" w:rsidP="00E10B49">
            <w:pPr>
              <w:jc w:val="center"/>
            </w:pPr>
            <w:r w:rsidRPr="00066AFA">
              <w:t>по плану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14:paraId="4C5B606D" w14:textId="77777777" w:rsidR="00E10B49" w:rsidRPr="00066AFA" w:rsidRDefault="00E10B49" w:rsidP="00E10B49">
            <w:pPr>
              <w:jc w:val="center"/>
            </w:pPr>
            <w:r w:rsidRPr="00066AFA">
              <w:t>фактически</w:t>
            </w:r>
          </w:p>
        </w:tc>
      </w:tr>
      <w:tr w:rsidR="00A86195" w:rsidRPr="00066AFA" w14:paraId="4062F950" w14:textId="77777777">
        <w:trPr>
          <w:cantSplit/>
          <w:jc w:val="center"/>
        </w:trPr>
        <w:tc>
          <w:tcPr>
            <w:tcW w:w="651" w:type="dxa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</w:tcPr>
          <w:p w14:paraId="55249847" w14:textId="370D0634" w:rsidR="00A86195" w:rsidRPr="00066AFA" w:rsidRDefault="00A86195" w:rsidP="00A86195">
            <w:pPr>
              <w:jc w:val="center"/>
            </w:pPr>
            <w:r w:rsidRPr="00066AFA">
              <w:t>1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</w:tcPr>
          <w:p w14:paraId="77F2C7FD" w14:textId="508BB9EB" w:rsidR="00A86195" w:rsidRPr="00066AFA" w:rsidRDefault="00A86195" w:rsidP="00A86195">
            <w:pPr>
              <w:jc w:val="center"/>
            </w:pPr>
            <w:r>
              <w:t>Трудозатраты на разработку и отладку программы</w:t>
            </w:r>
          </w:p>
        </w:tc>
        <w:tc>
          <w:tcPr>
            <w:tcW w:w="1489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14:paraId="37EF19D7" w14:textId="4CC6DE62" w:rsidR="00A86195" w:rsidRPr="00066AFA" w:rsidRDefault="00C6703D" w:rsidP="00A86195">
            <w:pPr>
              <w:jc w:val="center"/>
            </w:pPr>
            <w:r>
              <w:t>10</w:t>
            </w:r>
            <w:r w:rsidR="00A86195">
              <w:t>.05.21</w:t>
            </w:r>
          </w:p>
        </w:tc>
        <w:tc>
          <w:tcPr>
            <w:tcW w:w="1488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14:paraId="6ABF1A5B" w14:textId="027534EB" w:rsidR="00A86195" w:rsidRPr="00066AFA" w:rsidRDefault="00C6703D" w:rsidP="00A86195">
            <w:pPr>
              <w:jc w:val="center"/>
            </w:pPr>
            <w:r>
              <w:t>15</w:t>
            </w:r>
            <w:r w:rsidR="00A86195">
              <w:t>.05.21</w:t>
            </w:r>
          </w:p>
        </w:tc>
      </w:tr>
      <w:tr w:rsidR="00A86195" w:rsidRPr="00066AFA" w14:paraId="363E5BEE" w14:textId="77777777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14:paraId="30034D40" w14:textId="55846F78" w:rsidR="00A86195" w:rsidRPr="00066AFA" w:rsidRDefault="00A86195" w:rsidP="00A86195">
            <w:pPr>
              <w:jc w:val="center"/>
            </w:pPr>
            <w:r>
              <w:t>2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14:paraId="09B76C44" w14:textId="54B52E47" w:rsidR="00A86195" w:rsidRPr="00066AFA" w:rsidRDefault="00A86195" w:rsidP="00A86195">
            <w:pPr>
              <w:jc w:val="center"/>
            </w:pPr>
            <w:r>
              <w:t>Расчет экономической эффективности</w:t>
            </w: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14:paraId="5CC12247" w14:textId="02B944C6" w:rsidR="00A86195" w:rsidRPr="00066AFA" w:rsidRDefault="00C6703D" w:rsidP="00A86195">
            <w:pPr>
              <w:jc w:val="center"/>
            </w:pPr>
            <w:r>
              <w:t>16</w:t>
            </w:r>
            <w:r w:rsidR="00A86195">
              <w:t>.05.21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14:paraId="784CD2C2" w14:textId="4723584A" w:rsidR="00A86195" w:rsidRPr="00066AFA" w:rsidRDefault="00C6703D" w:rsidP="00A86195">
            <w:pPr>
              <w:jc w:val="center"/>
            </w:pPr>
            <w:r>
              <w:t>24</w:t>
            </w:r>
            <w:r w:rsidR="00A86195">
              <w:t>.05.21</w:t>
            </w:r>
          </w:p>
        </w:tc>
      </w:tr>
      <w:tr w:rsidR="00E10B49" w:rsidRPr="00066AFA" w14:paraId="400DC48C" w14:textId="77777777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14:paraId="11599241" w14:textId="77777777"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14:paraId="344C8475" w14:textId="77777777"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14:paraId="768242DC" w14:textId="77777777"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14:paraId="7E4BE143" w14:textId="77777777" w:rsidR="00E10B49" w:rsidRPr="00066AFA" w:rsidRDefault="00E10B49" w:rsidP="00E10B49">
            <w:pPr>
              <w:jc w:val="center"/>
            </w:pPr>
          </w:p>
        </w:tc>
      </w:tr>
      <w:tr w:rsidR="00E10B49" w:rsidRPr="00066AFA" w14:paraId="4754FB95" w14:textId="77777777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14:paraId="6B39F66A" w14:textId="77777777"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14:paraId="29AF2C42" w14:textId="77777777"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14:paraId="40419B3F" w14:textId="77777777"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14:paraId="2FED8D5D" w14:textId="77777777" w:rsidR="00E10B49" w:rsidRPr="00066AFA" w:rsidRDefault="00E10B49" w:rsidP="00E10B49">
            <w:pPr>
              <w:jc w:val="center"/>
            </w:pPr>
          </w:p>
        </w:tc>
      </w:tr>
      <w:tr w:rsidR="00E10B49" w:rsidRPr="00066AFA" w14:paraId="283051ED" w14:textId="77777777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224451F5" w14:textId="77777777"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3208DAC7" w14:textId="77777777"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14:paraId="18BDD5AB" w14:textId="77777777"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14:paraId="45BABEA3" w14:textId="77777777" w:rsidR="00E10B49" w:rsidRPr="00066AFA" w:rsidRDefault="00E10B49" w:rsidP="00E10B49">
            <w:pPr>
              <w:jc w:val="center"/>
            </w:pPr>
          </w:p>
        </w:tc>
      </w:tr>
    </w:tbl>
    <w:p w14:paraId="60C3BB5A" w14:textId="77777777" w:rsidR="00E10B49" w:rsidRPr="00066AFA" w:rsidRDefault="00E10B49" w:rsidP="00E10B49">
      <w:pPr>
        <w:jc w:val="both"/>
      </w:pPr>
    </w:p>
    <w:p w14:paraId="4FF745C2" w14:textId="77777777"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Рекомендуемая литература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C6703D" w:rsidRPr="00807554" w14:paraId="065A881E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C3C0A0D" w14:textId="4C810BF7" w:rsidR="00C6703D" w:rsidRPr="00807554" w:rsidRDefault="00C6703D" w:rsidP="00C6703D">
            <w:pPr>
              <w:jc w:val="both"/>
            </w:pPr>
            <w:r w:rsidRPr="000B6EEE">
              <w:t xml:space="preserve">а) Белов А.М., </w:t>
            </w:r>
            <w:proofErr w:type="spellStart"/>
            <w:r w:rsidRPr="000B6EEE">
              <w:t>Добрин</w:t>
            </w:r>
            <w:proofErr w:type="spellEnd"/>
            <w:r w:rsidRPr="000B6EEE">
              <w:t xml:space="preserve"> Г.Н., Карлик А.Е. Экономика организации (предприятия):</w:t>
            </w:r>
          </w:p>
        </w:tc>
      </w:tr>
      <w:tr w:rsidR="00C6703D" w:rsidRPr="00807554" w14:paraId="47B0B8A7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A248FE2" w14:textId="0DB4E736" w:rsidR="00C6703D" w:rsidRPr="00807554" w:rsidRDefault="00C6703D" w:rsidP="00C6703D">
            <w:pPr>
              <w:jc w:val="both"/>
            </w:pPr>
            <w:r w:rsidRPr="000B6EEE">
              <w:t xml:space="preserve">практикум: </w:t>
            </w:r>
            <w:proofErr w:type="spellStart"/>
            <w:r w:rsidRPr="000B6EEE">
              <w:t>Учеб.пособие</w:t>
            </w:r>
            <w:proofErr w:type="spellEnd"/>
            <w:r w:rsidRPr="000B6EEE">
              <w:t xml:space="preserve"> для вузов. – М.: ИНФРА-М, 20</w:t>
            </w:r>
            <w:r>
              <w:t>13</w:t>
            </w:r>
            <w:r w:rsidRPr="000B6EEE">
              <w:t xml:space="preserve"> – </w:t>
            </w:r>
            <w:r>
              <w:t>305</w:t>
            </w:r>
            <w:r w:rsidRPr="000B6EEE">
              <w:t xml:space="preserve"> с.</w:t>
            </w:r>
          </w:p>
        </w:tc>
      </w:tr>
      <w:tr w:rsidR="00C6703D" w:rsidRPr="00807554" w14:paraId="20E36317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1A8B98E" w14:textId="7016CC58" w:rsidR="00C6703D" w:rsidRPr="00807554" w:rsidRDefault="00C6703D" w:rsidP="00C6703D">
            <w:pPr>
              <w:jc w:val="both"/>
            </w:pPr>
            <w:r w:rsidRPr="000B6EEE">
              <w:t xml:space="preserve">б) Киселева А.В., Кудряшова Ю.В. Экономика предприятия. Учебно-методическое </w:t>
            </w:r>
          </w:p>
        </w:tc>
      </w:tr>
      <w:tr w:rsidR="00C6703D" w:rsidRPr="00807554" w14:paraId="67F0C8FA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E5D2F6A" w14:textId="35AA41FB" w:rsidR="00C6703D" w:rsidRPr="00807554" w:rsidRDefault="00C6703D" w:rsidP="00C6703D">
            <w:pPr>
              <w:jc w:val="both"/>
            </w:pPr>
            <w:r w:rsidRPr="000B6EEE">
              <w:t>пособие. Череповец: ЧГУ, 20</w:t>
            </w:r>
            <w:r>
              <w:t>09</w:t>
            </w:r>
            <w:r w:rsidRPr="000B6EEE">
              <w:t>.</w:t>
            </w:r>
          </w:p>
        </w:tc>
      </w:tr>
      <w:tr w:rsidR="00C6703D" w:rsidRPr="00807554" w14:paraId="7402E6C5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E357629" w14:textId="2E5C18A4" w:rsidR="00C6703D" w:rsidRPr="000B6EEE" w:rsidRDefault="00C6703D" w:rsidP="00C6703D">
            <w:pPr>
              <w:jc w:val="both"/>
            </w:pPr>
            <w:r>
              <w:t xml:space="preserve">в) </w:t>
            </w:r>
            <w:r w:rsidRPr="000F50D1">
              <w:t xml:space="preserve">Об утверждении Положения по бухгалтерскому учету "Учет основных средств" ПБУ </w:t>
            </w:r>
          </w:p>
        </w:tc>
      </w:tr>
      <w:tr w:rsidR="00C6703D" w:rsidRPr="00807554" w14:paraId="0B2AE3A2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F946671" w14:textId="076B6485" w:rsidR="00C6703D" w:rsidRDefault="00C6703D" w:rsidP="00C6703D">
            <w:pPr>
              <w:jc w:val="both"/>
            </w:pPr>
            <w:r w:rsidRPr="000F50D1">
              <w:t>6/01</w:t>
            </w:r>
            <w:r>
              <w:t xml:space="preserve"> – Доступ из справ.-правовой системы КонсультантПлюс. – Текст: электронный.</w:t>
            </w:r>
          </w:p>
        </w:tc>
      </w:tr>
    </w:tbl>
    <w:p w14:paraId="1B5B0600" w14:textId="77777777" w:rsidR="00E10B49" w:rsidRDefault="00E10B49" w:rsidP="00E10B49">
      <w:pPr>
        <w:jc w:val="both"/>
      </w:pPr>
    </w:p>
    <w:p w14:paraId="0E01E60D" w14:textId="77777777"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E10B49" w:rsidRPr="00807554" w14:paraId="1B92E2FF" w14:textId="77777777" w:rsidTr="00A91C0A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14:paraId="79E32F1A" w14:textId="6C9CE440" w:rsidR="00E10B49" w:rsidRPr="00807554" w:rsidRDefault="00C6703D" w:rsidP="00A91C0A">
            <w:pPr>
              <w:jc w:val="both"/>
            </w:pPr>
            <w:r>
              <w:t>05.05.2021</w:t>
            </w:r>
          </w:p>
        </w:tc>
      </w:tr>
      <w:tr w:rsidR="00E10B49" w14:paraId="0E86102D" w14:textId="77777777" w:rsidTr="00A91C0A">
        <w:trPr>
          <w:jc w:val="center"/>
        </w:trPr>
        <w:tc>
          <w:tcPr>
            <w:tcW w:w="1871" w:type="dxa"/>
          </w:tcPr>
          <w:p w14:paraId="6D1B0F80" w14:textId="77777777" w:rsidR="00E10B49" w:rsidRDefault="00E10B49" w:rsidP="00E10B49">
            <w:r w:rsidRPr="00066AFA">
              <w:t>Консультант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14:paraId="422E8A8D" w14:textId="53953293" w:rsidR="00E10B49" w:rsidRDefault="00C6703D" w:rsidP="00E10B49">
            <w:r>
              <w:t>ст. преподаватель, Макарова Наталья Леонидовна</w:t>
            </w:r>
          </w:p>
        </w:tc>
      </w:tr>
      <w:tr w:rsidR="00E10B49" w:rsidRPr="00A91C0A" w14:paraId="626A6A09" w14:textId="77777777" w:rsidTr="00A91C0A">
        <w:trPr>
          <w:jc w:val="center"/>
        </w:trPr>
        <w:tc>
          <w:tcPr>
            <w:tcW w:w="1871" w:type="dxa"/>
          </w:tcPr>
          <w:p w14:paraId="482756BA" w14:textId="77777777"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14:paraId="2837093E" w14:textId="77777777"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должность, фамилия, имя, отчество</w:t>
            </w:r>
          </w:p>
        </w:tc>
      </w:tr>
      <w:tr w:rsidR="00E10B49" w14:paraId="35E7C43E" w14:textId="77777777" w:rsidTr="00A91C0A">
        <w:trPr>
          <w:jc w:val="center"/>
        </w:trPr>
        <w:tc>
          <w:tcPr>
            <w:tcW w:w="1871" w:type="dxa"/>
          </w:tcPr>
          <w:p w14:paraId="2772C54B" w14:textId="77777777" w:rsidR="00E10B49" w:rsidRDefault="00E10B49" w:rsidP="00E10B49"/>
        </w:tc>
        <w:tc>
          <w:tcPr>
            <w:tcW w:w="7768" w:type="dxa"/>
            <w:tcBorders>
              <w:bottom w:val="single" w:sz="4" w:space="0" w:color="auto"/>
            </w:tcBorders>
          </w:tcPr>
          <w:p w14:paraId="7907A8E8" w14:textId="77777777" w:rsidR="00E10B49" w:rsidRDefault="00E10B49" w:rsidP="00E10B49"/>
        </w:tc>
      </w:tr>
      <w:tr w:rsidR="00E10B49" w:rsidRPr="00A91C0A" w14:paraId="59250D9B" w14:textId="77777777" w:rsidTr="00A91C0A">
        <w:trPr>
          <w:jc w:val="center"/>
        </w:trPr>
        <w:tc>
          <w:tcPr>
            <w:tcW w:w="1871" w:type="dxa"/>
          </w:tcPr>
          <w:p w14:paraId="17605106" w14:textId="77777777"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14:paraId="65110621" w14:textId="77777777"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подпись</w:t>
            </w:r>
          </w:p>
        </w:tc>
      </w:tr>
    </w:tbl>
    <w:p w14:paraId="7D87E98B" w14:textId="77777777" w:rsidR="00E10B49" w:rsidRDefault="00E10B49" w:rsidP="00E10B49">
      <w:pPr>
        <w:jc w:val="both"/>
      </w:pPr>
    </w:p>
    <w:p w14:paraId="62176B76" w14:textId="77777777"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10B49" w:rsidRPr="00807554" w14:paraId="22698A10" w14:textId="77777777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7827259" w14:textId="12CBCE51" w:rsidR="00E10B49" w:rsidRPr="00807554" w:rsidRDefault="00877509" w:rsidP="00A91C0A">
            <w:pPr>
              <w:jc w:val="both"/>
            </w:pPr>
            <w:r>
              <w:t>05.05.2021</w:t>
            </w:r>
          </w:p>
        </w:tc>
      </w:tr>
      <w:tr w:rsidR="00E10B49" w14:paraId="174226EE" w14:textId="77777777" w:rsidTr="00A91C0A">
        <w:trPr>
          <w:jc w:val="center"/>
        </w:trPr>
        <w:tc>
          <w:tcPr>
            <w:tcW w:w="9639" w:type="dxa"/>
          </w:tcPr>
          <w:p w14:paraId="45E25776" w14:textId="77777777"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дата и подпись студента</w:t>
            </w:r>
          </w:p>
        </w:tc>
      </w:tr>
    </w:tbl>
    <w:p w14:paraId="5FDC42DD" w14:textId="77777777" w:rsidR="008969B9" w:rsidRDefault="008969B9" w:rsidP="00E10B49">
      <w:pPr>
        <w:spacing w:line="360" w:lineRule="auto"/>
      </w:pPr>
    </w:p>
    <w:sectPr w:rsidR="008969B9" w:rsidSect="007770C9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E0C0" w14:textId="77777777" w:rsidR="00EA777D" w:rsidRDefault="00EA777D" w:rsidP="00CD1BA7">
      <w:r>
        <w:separator/>
      </w:r>
    </w:p>
  </w:endnote>
  <w:endnote w:type="continuationSeparator" w:id="0">
    <w:p w14:paraId="4C83148C" w14:textId="77777777" w:rsidR="00EA777D" w:rsidRDefault="00EA777D" w:rsidP="00CD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CA61" w14:textId="77777777" w:rsidR="00EA777D" w:rsidRDefault="00EA777D" w:rsidP="00CD1BA7">
      <w:r>
        <w:separator/>
      </w:r>
    </w:p>
  </w:footnote>
  <w:footnote w:type="continuationSeparator" w:id="0">
    <w:p w14:paraId="76E6C34D" w14:textId="77777777" w:rsidR="00EA777D" w:rsidRDefault="00EA777D" w:rsidP="00CD1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3826" w14:textId="77777777" w:rsidR="00CD1BA7" w:rsidRPr="000725D8" w:rsidRDefault="00CD1BA7" w:rsidP="00CD1BA7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B70426">
      <w:rPr>
        <w:sz w:val="20"/>
        <w:szCs w:val="20"/>
      </w:rPr>
      <w:t>в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CD1BA7" w:rsidRPr="005A2DFA" w14:paraId="2E6305F8" w14:textId="77777777" w:rsidTr="00751AD9">
      <w:trPr>
        <w:jc w:val="center"/>
      </w:trPr>
      <w:tc>
        <w:tcPr>
          <w:tcW w:w="9854" w:type="dxa"/>
        </w:tcPr>
        <w:p w14:paraId="23B0049D" w14:textId="77777777" w:rsidR="00CD1BA7" w:rsidRPr="005A2DFA" w:rsidRDefault="00CD1BA7" w:rsidP="00751AD9">
          <w:pPr>
            <w:pStyle w:val="aa"/>
            <w:rPr>
              <w:caps/>
              <w:szCs w:val="24"/>
            </w:rPr>
          </w:pPr>
          <w:r w:rsidRPr="005A2DFA">
            <w:rPr>
              <w:caps/>
              <w:szCs w:val="24"/>
            </w:rPr>
            <w:t>минобрнауки россии</w:t>
          </w:r>
        </w:p>
        <w:p w14:paraId="32ADC9C9" w14:textId="77777777" w:rsidR="00D87A24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>федеральное государственное бюджетное</w:t>
          </w:r>
        </w:p>
        <w:p w14:paraId="5022FA30" w14:textId="77777777" w:rsidR="00CD1BA7" w:rsidRPr="005A2DFA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 xml:space="preserve"> образовательное учреждение</w:t>
          </w:r>
          <w:r w:rsidR="00D87A24">
            <w:rPr>
              <w:szCs w:val="24"/>
            </w:rPr>
            <w:t xml:space="preserve"> </w:t>
          </w:r>
          <w:r w:rsidRPr="005A2DFA">
            <w:rPr>
              <w:szCs w:val="24"/>
            </w:rPr>
            <w:t>высшего образования</w:t>
          </w:r>
        </w:p>
        <w:p w14:paraId="68E4D8EE" w14:textId="77777777" w:rsidR="00CD1BA7" w:rsidRPr="005A2DFA" w:rsidRDefault="00941D71" w:rsidP="00751AD9">
          <w:pPr>
            <w:pStyle w:val="aa"/>
          </w:pPr>
          <w:r w:rsidRPr="005A2DFA">
            <w:rPr>
              <w:szCs w:val="24"/>
            </w:rPr>
            <w:t>«Череповецкий государственный университет»</w:t>
          </w:r>
        </w:p>
      </w:tc>
    </w:tr>
  </w:tbl>
  <w:p w14:paraId="27E8B6F7" w14:textId="77777777" w:rsidR="00CD1BA7" w:rsidRDefault="00CD1B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A24"/>
    <w:rsid w:val="0017490A"/>
    <w:rsid w:val="001C6DCA"/>
    <w:rsid w:val="001E0444"/>
    <w:rsid w:val="002759DB"/>
    <w:rsid w:val="00320D70"/>
    <w:rsid w:val="003D2609"/>
    <w:rsid w:val="004B4E31"/>
    <w:rsid w:val="00524F08"/>
    <w:rsid w:val="00570CC3"/>
    <w:rsid w:val="005A2DFA"/>
    <w:rsid w:val="005B7973"/>
    <w:rsid w:val="00744517"/>
    <w:rsid w:val="00751AD9"/>
    <w:rsid w:val="007770C9"/>
    <w:rsid w:val="007A510A"/>
    <w:rsid w:val="00877509"/>
    <w:rsid w:val="008969B9"/>
    <w:rsid w:val="00941D71"/>
    <w:rsid w:val="00A86195"/>
    <w:rsid w:val="00A91C0A"/>
    <w:rsid w:val="00AC586E"/>
    <w:rsid w:val="00B70426"/>
    <w:rsid w:val="00C6703D"/>
    <w:rsid w:val="00CD1BA7"/>
    <w:rsid w:val="00D34BDF"/>
    <w:rsid w:val="00D53026"/>
    <w:rsid w:val="00D87A24"/>
    <w:rsid w:val="00DD6E74"/>
    <w:rsid w:val="00DE4C20"/>
    <w:rsid w:val="00E10B49"/>
    <w:rsid w:val="00E803D8"/>
    <w:rsid w:val="00EA777D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25CB39"/>
  <w15:docId w15:val="{F178BFFB-0467-4FC2-8397-2B2C3303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CD1B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D1BA7"/>
    <w:rPr>
      <w:sz w:val="24"/>
      <w:szCs w:val="24"/>
    </w:rPr>
  </w:style>
  <w:style w:type="paragraph" w:styleId="a8">
    <w:name w:val="footer"/>
    <w:basedOn w:val="a"/>
    <w:link w:val="a9"/>
    <w:rsid w:val="00CD1B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D1BA7"/>
    <w:rPr>
      <w:sz w:val="24"/>
      <w:szCs w:val="24"/>
    </w:rPr>
  </w:style>
  <w:style w:type="paragraph" w:styleId="aa">
    <w:name w:val="Title"/>
    <w:basedOn w:val="a"/>
    <w:link w:val="ab"/>
    <w:qFormat/>
    <w:rsid w:val="00CD1BA7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CD1BA7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95;&#1072;&#1089;&#1090;&#1100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Props1.xml><?xml version="1.0" encoding="utf-8"?>
<ds:datastoreItem xmlns:ds="http://schemas.openxmlformats.org/officeDocument/2006/customXml" ds:itemID="{5EE8E054-3266-4C29-BD7E-060815A05F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C1D468-81A5-4CCA-9671-C64BC2007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48AD32-0D24-445A-8022-CF24F3A46B7A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часть ВКР.dot</Template>
  <TotalTime>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Made</cp:lastModifiedBy>
  <cp:revision>5</cp:revision>
  <dcterms:created xsi:type="dcterms:W3CDTF">2021-05-25T11:09:00Z</dcterms:created>
  <dcterms:modified xsi:type="dcterms:W3CDTF">2021-06-10T16:29:00Z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210800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