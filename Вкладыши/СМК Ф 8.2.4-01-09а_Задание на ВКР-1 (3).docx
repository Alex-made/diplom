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CC97" w14:textId="77777777" w:rsidR="00E95041" w:rsidRPr="00205B28" w:rsidRDefault="00E95041" w:rsidP="00E95041">
      <w:pPr>
        <w:pStyle w:val="2"/>
        <w:spacing w:before="0" w:after="0"/>
        <w:jc w:val="center"/>
        <w:rPr>
          <w:rFonts w:ascii="Times New Roman" w:hAnsi="Times New Roman" w:cs="Times New Roman"/>
          <w:i w:val="0"/>
          <w:caps/>
        </w:rPr>
      </w:pPr>
      <w:r w:rsidRPr="00205B28">
        <w:rPr>
          <w:rFonts w:ascii="Times New Roman" w:hAnsi="Times New Roman" w:cs="Times New Roman"/>
          <w:i w:val="0"/>
          <w:caps/>
        </w:rPr>
        <w:t>ЗАДАНИЕ</w:t>
      </w:r>
    </w:p>
    <w:p w14:paraId="7788A1C8" w14:textId="77777777" w:rsidR="00E95041" w:rsidRPr="00205B28" w:rsidRDefault="00E95041" w:rsidP="00E95041">
      <w:pPr>
        <w:rPr>
          <w:sz w:val="28"/>
          <w:szCs w:val="28"/>
        </w:rPr>
      </w:pPr>
    </w:p>
    <w:tbl>
      <w:tblPr>
        <w:tblW w:w="9853" w:type="dxa"/>
        <w:tblLook w:val="01E0" w:firstRow="1" w:lastRow="1" w:firstColumn="1" w:lastColumn="1" w:noHBand="0" w:noVBand="0"/>
      </w:tblPr>
      <w:tblGrid>
        <w:gridCol w:w="5603"/>
        <w:gridCol w:w="4250"/>
      </w:tblGrid>
      <w:tr w:rsidR="00E95041" w:rsidRPr="00807554" w14:paraId="566D5AD4" w14:textId="77777777" w:rsidTr="00B87C2C">
        <w:tc>
          <w:tcPr>
            <w:tcW w:w="5603" w:type="dxa"/>
          </w:tcPr>
          <w:p w14:paraId="4FB36932" w14:textId="77777777" w:rsidR="00E95041" w:rsidRPr="002F2193" w:rsidRDefault="00E95041" w:rsidP="00B87C2C">
            <w:pPr>
              <w:jc w:val="both"/>
            </w:pPr>
            <w:r w:rsidRPr="00EB722D">
              <w:t>на выпускную квалификационную работу студента</w:t>
            </w:r>
          </w:p>
        </w:tc>
        <w:tc>
          <w:tcPr>
            <w:tcW w:w="4250" w:type="dxa"/>
            <w:tcBorders>
              <w:bottom w:val="single" w:sz="4" w:space="0" w:color="auto"/>
            </w:tcBorders>
          </w:tcPr>
          <w:p w14:paraId="30D7809A" w14:textId="77777777" w:rsidR="00E95041" w:rsidRPr="00807554" w:rsidRDefault="00E95041" w:rsidP="00B87C2C">
            <w:pPr>
              <w:jc w:val="both"/>
            </w:pPr>
          </w:p>
        </w:tc>
      </w:tr>
      <w:tr w:rsidR="00E95041" w:rsidRPr="00807554" w14:paraId="562D7E5A" w14:textId="77777777" w:rsidTr="00B87C2C">
        <w:tc>
          <w:tcPr>
            <w:tcW w:w="9853" w:type="dxa"/>
            <w:gridSpan w:val="2"/>
            <w:tcBorders>
              <w:bottom w:val="single" w:sz="4" w:space="0" w:color="auto"/>
            </w:tcBorders>
          </w:tcPr>
          <w:p w14:paraId="3C424A69" w14:textId="780F905D" w:rsidR="00E95041" w:rsidRPr="00807554" w:rsidRDefault="00A10CE1" w:rsidP="00B87C2C">
            <w:pPr>
              <w:jc w:val="both"/>
            </w:pPr>
            <w:r>
              <w:t>27.04.04 Управление в технических системах</w:t>
            </w:r>
          </w:p>
        </w:tc>
      </w:tr>
      <w:tr w:rsidR="00E95041" w:rsidRPr="00B87C2C" w14:paraId="1F81F671" w14:textId="77777777" w:rsidTr="00B87C2C">
        <w:tc>
          <w:tcPr>
            <w:tcW w:w="9853" w:type="dxa"/>
            <w:gridSpan w:val="2"/>
            <w:tcBorders>
              <w:top w:val="single" w:sz="4" w:space="0" w:color="auto"/>
            </w:tcBorders>
          </w:tcPr>
          <w:p w14:paraId="2A55253A" w14:textId="77777777"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 xml:space="preserve">код и наименование </w:t>
            </w:r>
            <w:r w:rsidR="00205B28" w:rsidRPr="00B87C2C">
              <w:rPr>
                <w:sz w:val="20"/>
                <w:szCs w:val="20"/>
              </w:rPr>
              <w:t>направления подготовки (</w:t>
            </w:r>
            <w:r w:rsidRPr="00B87C2C">
              <w:rPr>
                <w:sz w:val="20"/>
                <w:szCs w:val="20"/>
              </w:rPr>
              <w:t>специальности</w:t>
            </w:r>
            <w:r w:rsidR="00205B28" w:rsidRPr="00B87C2C">
              <w:rPr>
                <w:sz w:val="20"/>
                <w:szCs w:val="20"/>
              </w:rPr>
              <w:t>)</w:t>
            </w:r>
          </w:p>
        </w:tc>
      </w:tr>
      <w:tr w:rsidR="00E95041" w:rsidRPr="00807554" w14:paraId="17A129CD" w14:textId="77777777" w:rsidTr="00B87C2C">
        <w:tc>
          <w:tcPr>
            <w:tcW w:w="9853" w:type="dxa"/>
            <w:gridSpan w:val="2"/>
            <w:tcBorders>
              <w:bottom w:val="single" w:sz="4" w:space="0" w:color="auto"/>
            </w:tcBorders>
          </w:tcPr>
          <w:p w14:paraId="57D814C2" w14:textId="77777777" w:rsidR="00E95041" w:rsidRPr="00807554" w:rsidRDefault="00E95041" w:rsidP="00B87C2C">
            <w:pPr>
              <w:jc w:val="both"/>
            </w:pPr>
          </w:p>
        </w:tc>
      </w:tr>
      <w:tr w:rsidR="00E95041" w:rsidRPr="00807554" w14:paraId="0B904CFD" w14:textId="77777777" w:rsidTr="00B87C2C">
        <w:tc>
          <w:tcPr>
            <w:tcW w:w="98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CD505A" w14:textId="1D2A2F6E" w:rsidR="00E95041" w:rsidRPr="00807554" w:rsidRDefault="00A10CE1" w:rsidP="00B87C2C">
            <w:pPr>
              <w:jc w:val="both"/>
            </w:pPr>
            <w:r>
              <w:t>Смирнов Алексей Борисович</w:t>
            </w:r>
          </w:p>
        </w:tc>
      </w:tr>
      <w:tr w:rsidR="00E95041" w:rsidRPr="00807554" w14:paraId="4F5426B9" w14:textId="77777777" w:rsidTr="00B87C2C">
        <w:tc>
          <w:tcPr>
            <w:tcW w:w="9853" w:type="dxa"/>
            <w:gridSpan w:val="2"/>
            <w:tcBorders>
              <w:top w:val="single" w:sz="4" w:space="0" w:color="auto"/>
            </w:tcBorders>
          </w:tcPr>
          <w:p w14:paraId="39E6338B" w14:textId="77777777"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фамилия, имя, отчество</w:t>
            </w:r>
          </w:p>
        </w:tc>
      </w:tr>
      <w:tr w:rsidR="00E95041" w:rsidRPr="00807554" w14:paraId="43DA42B8" w14:textId="77777777" w:rsidTr="00B87C2C">
        <w:tc>
          <w:tcPr>
            <w:tcW w:w="9853" w:type="dxa"/>
            <w:gridSpan w:val="2"/>
            <w:tcBorders>
              <w:bottom w:val="single" w:sz="4" w:space="0" w:color="auto"/>
            </w:tcBorders>
          </w:tcPr>
          <w:p w14:paraId="6A5E6F21" w14:textId="77777777" w:rsidR="00E95041" w:rsidRPr="00807554" w:rsidRDefault="00E95041" w:rsidP="00B87C2C">
            <w:pPr>
              <w:jc w:val="both"/>
            </w:pPr>
          </w:p>
        </w:tc>
      </w:tr>
    </w:tbl>
    <w:p w14:paraId="273E5EBE" w14:textId="77777777" w:rsidR="00E95041" w:rsidRDefault="00E95041" w:rsidP="00E95041">
      <w:pPr>
        <w:jc w:val="center"/>
      </w:pPr>
    </w:p>
    <w:p w14:paraId="1EC566F5" w14:textId="77777777" w:rsidR="00E95041" w:rsidRPr="00EB722D" w:rsidRDefault="00E95041" w:rsidP="00E95041">
      <w:pPr>
        <w:jc w:val="center"/>
      </w:pPr>
    </w:p>
    <w:p w14:paraId="160B86DE" w14:textId="77777777"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  <w:jc w:val="both"/>
      </w:pPr>
      <w:r w:rsidRPr="00EB722D">
        <w:t>Тема работы: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E95041" w:rsidRPr="00807554" w14:paraId="1C5D5F75" w14:textId="77777777" w:rsidTr="00B87C2C">
        <w:tc>
          <w:tcPr>
            <w:tcW w:w="9853" w:type="dxa"/>
            <w:tcBorders>
              <w:bottom w:val="single" w:sz="4" w:space="0" w:color="auto"/>
            </w:tcBorders>
          </w:tcPr>
          <w:p w14:paraId="5341BF86" w14:textId="47517D25" w:rsidR="00E95041" w:rsidRPr="00807554" w:rsidRDefault="00A10CE1" w:rsidP="00B87C2C">
            <w:pPr>
              <w:jc w:val="both"/>
            </w:pPr>
            <w:r>
              <w:t xml:space="preserve">Разработка системы автоматического развертывания </w:t>
            </w:r>
            <w:proofErr w:type="spellStart"/>
            <w:r>
              <w:t>микросервисных</w:t>
            </w:r>
            <w:proofErr w:type="spellEnd"/>
            <w:r>
              <w:t xml:space="preserve"> приложений </w:t>
            </w:r>
          </w:p>
        </w:tc>
      </w:tr>
      <w:tr w:rsidR="00E95041" w:rsidRPr="00807554" w14:paraId="0AACAEF7" w14:textId="77777777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14:paraId="4523D4EF" w14:textId="5160D9B2" w:rsidR="00E95041" w:rsidRPr="00807554" w:rsidRDefault="00A10CE1" w:rsidP="00B87C2C">
            <w:pPr>
              <w:jc w:val="both"/>
            </w:pPr>
            <w:r>
              <w:t>в облачной инфраструктуре на основе алгоритма комбинаторной оптимизации</w:t>
            </w:r>
          </w:p>
        </w:tc>
      </w:tr>
      <w:tr w:rsidR="00E95041" w:rsidRPr="00807554" w14:paraId="104CD9EB" w14:textId="77777777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14:paraId="1DC100EA" w14:textId="77777777" w:rsidR="00E95041" w:rsidRPr="00807554" w:rsidRDefault="00E95041" w:rsidP="00B87C2C">
            <w:pPr>
              <w:jc w:val="both"/>
            </w:pPr>
          </w:p>
        </w:tc>
      </w:tr>
      <w:tr w:rsidR="00E95041" w:rsidRPr="00807554" w14:paraId="0658AAF7" w14:textId="77777777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14:paraId="6F50B5BB" w14:textId="77777777" w:rsidR="00E95041" w:rsidRPr="00807554" w:rsidRDefault="00E95041" w:rsidP="00B87C2C">
            <w:pPr>
              <w:jc w:val="both"/>
            </w:pPr>
          </w:p>
        </w:tc>
      </w:tr>
      <w:tr w:rsidR="00E95041" w:rsidRPr="00807554" w14:paraId="27421756" w14:textId="77777777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14:paraId="12A38C17" w14:textId="77777777" w:rsidR="00E95041" w:rsidRPr="00807554" w:rsidRDefault="00E95041" w:rsidP="00B87C2C">
            <w:pPr>
              <w:jc w:val="both"/>
            </w:pPr>
          </w:p>
        </w:tc>
      </w:tr>
    </w:tbl>
    <w:p w14:paraId="2D8614F0" w14:textId="77777777" w:rsidR="00E95041" w:rsidRPr="00EB722D" w:rsidRDefault="00E95041" w:rsidP="00E95041">
      <w:pPr>
        <w:jc w:val="both"/>
      </w:pPr>
      <w:r w:rsidRPr="00EB722D">
        <w:t xml:space="preserve">(утверждена приказом </w:t>
      </w:r>
      <w:r w:rsidR="006602EC">
        <w:t>ректора</w:t>
      </w:r>
      <w:r w:rsidRPr="00EB722D">
        <w:t xml:space="preserve"> от «____» _______________ № __________)</w:t>
      </w:r>
    </w:p>
    <w:p w14:paraId="0BDDF4BC" w14:textId="77777777" w:rsidR="00E95041" w:rsidRPr="00EB722D" w:rsidRDefault="00E95041" w:rsidP="00E95041">
      <w:pPr>
        <w:ind w:firstLine="851"/>
      </w:pPr>
    </w:p>
    <w:p w14:paraId="5D0296F4" w14:textId="77777777"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Срок сда</w:t>
      </w:r>
      <w:r>
        <w:t>чи студентом законченной работы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E95041" w:rsidRPr="00807554" w14:paraId="2D3B1559" w14:textId="77777777" w:rsidTr="00B87C2C">
        <w:tc>
          <w:tcPr>
            <w:tcW w:w="9853" w:type="dxa"/>
            <w:tcBorders>
              <w:bottom w:val="single" w:sz="4" w:space="0" w:color="auto"/>
            </w:tcBorders>
          </w:tcPr>
          <w:p w14:paraId="4765F37E" w14:textId="795F62B5" w:rsidR="00E95041" w:rsidRPr="00807554" w:rsidRDefault="00A10CE1" w:rsidP="00B87C2C">
            <w:pPr>
              <w:jc w:val="both"/>
            </w:pPr>
            <w:r>
              <w:t>18 июня 2021 г.</w:t>
            </w:r>
          </w:p>
        </w:tc>
      </w:tr>
    </w:tbl>
    <w:p w14:paraId="4EAEB260" w14:textId="77777777" w:rsidR="00E95041" w:rsidRPr="00EB722D" w:rsidRDefault="00E95041" w:rsidP="00E95041"/>
    <w:p w14:paraId="1EFDEBD0" w14:textId="3D0652B5"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Исходные данные</w:t>
      </w:r>
      <w:r w:rsidR="00A10CE1">
        <w:t xml:space="preserve"> получены в ходе прохождения преддипломной практики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E95041" w:rsidRPr="00807554" w14:paraId="1EC0EE20" w14:textId="77777777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14:paraId="0E4C435D" w14:textId="77777777" w:rsidR="00E95041" w:rsidRPr="00807554" w:rsidRDefault="00E95041" w:rsidP="00B87C2C">
            <w:pPr>
              <w:jc w:val="both"/>
            </w:pPr>
          </w:p>
        </w:tc>
      </w:tr>
      <w:tr w:rsidR="00E95041" w:rsidRPr="00807554" w14:paraId="328A8031" w14:textId="77777777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14:paraId="6A7C02F6" w14:textId="77777777" w:rsidR="00E95041" w:rsidRPr="00807554" w:rsidRDefault="00E95041" w:rsidP="00B87C2C">
            <w:pPr>
              <w:jc w:val="both"/>
            </w:pPr>
          </w:p>
        </w:tc>
      </w:tr>
      <w:tr w:rsidR="00E95041" w:rsidRPr="00807554" w14:paraId="60A94A9E" w14:textId="77777777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14:paraId="0664B610" w14:textId="77777777" w:rsidR="00E95041" w:rsidRPr="00807554" w:rsidRDefault="00E95041" w:rsidP="00B87C2C">
            <w:pPr>
              <w:jc w:val="both"/>
            </w:pPr>
          </w:p>
        </w:tc>
      </w:tr>
      <w:tr w:rsidR="00E95041" w:rsidRPr="00807554" w14:paraId="7DAF4FC3" w14:textId="77777777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14:paraId="59A08230" w14:textId="77777777" w:rsidR="00E95041" w:rsidRPr="00807554" w:rsidRDefault="00E95041" w:rsidP="00B87C2C">
            <w:pPr>
              <w:jc w:val="both"/>
            </w:pPr>
          </w:p>
        </w:tc>
      </w:tr>
      <w:tr w:rsidR="00E95041" w:rsidRPr="00807554" w14:paraId="4C124576" w14:textId="77777777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93F45C" w14:textId="77777777" w:rsidR="00E95041" w:rsidRPr="00807554" w:rsidRDefault="00E95041" w:rsidP="00B87C2C">
            <w:pPr>
              <w:jc w:val="both"/>
            </w:pPr>
          </w:p>
        </w:tc>
      </w:tr>
      <w:tr w:rsidR="00E95041" w:rsidRPr="00807554" w14:paraId="322E0A1B" w14:textId="77777777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FFAA1D" w14:textId="77777777" w:rsidR="00E95041" w:rsidRPr="00807554" w:rsidRDefault="00E95041" w:rsidP="00B87C2C">
            <w:pPr>
              <w:jc w:val="both"/>
            </w:pPr>
          </w:p>
        </w:tc>
      </w:tr>
      <w:tr w:rsidR="00E95041" w:rsidRPr="00807554" w14:paraId="48BB2069" w14:textId="77777777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6731E" w14:textId="77777777" w:rsidR="00E95041" w:rsidRPr="00807554" w:rsidRDefault="00E95041" w:rsidP="00B87C2C">
            <w:pPr>
              <w:jc w:val="both"/>
            </w:pPr>
          </w:p>
        </w:tc>
      </w:tr>
      <w:tr w:rsidR="00E95041" w:rsidRPr="00807554" w14:paraId="56ABBA49" w14:textId="77777777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D7462B" w14:textId="77777777" w:rsidR="00E95041" w:rsidRPr="00807554" w:rsidRDefault="00E95041" w:rsidP="00B87C2C">
            <w:pPr>
              <w:jc w:val="both"/>
            </w:pPr>
          </w:p>
        </w:tc>
      </w:tr>
      <w:tr w:rsidR="00E95041" w:rsidRPr="00807554" w14:paraId="14A5D553" w14:textId="77777777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16541F" w14:textId="77777777" w:rsidR="00E95041" w:rsidRPr="00807554" w:rsidRDefault="00E95041" w:rsidP="00B87C2C">
            <w:pPr>
              <w:jc w:val="both"/>
            </w:pPr>
          </w:p>
        </w:tc>
      </w:tr>
    </w:tbl>
    <w:p w14:paraId="38F57D23" w14:textId="77777777" w:rsidR="00E95041" w:rsidRDefault="00E95041"/>
    <w:p w14:paraId="3CCE7318" w14:textId="77777777" w:rsidR="00E95041" w:rsidRPr="00EB722D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  <w:jc w:val="both"/>
      </w:pPr>
      <w:r w:rsidRPr="00EB722D">
        <w:t xml:space="preserve">Содержание </w:t>
      </w:r>
      <w:r>
        <w:t>работы</w:t>
      </w:r>
      <w:r w:rsidRPr="00EB722D">
        <w:t xml:space="preserve"> (перечень в</w:t>
      </w:r>
      <w:r>
        <w:t>опросов, подлежащих разработке)</w:t>
      </w:r>
    </w:p>
    <w:tbl>
      <w:tblPr>
        <w:tblW w:w="963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592"/>
        <w:gridCol w:w="6067"/>
        <w:gridCol w:w="1353"/>
        <w:gridCol w:w="1627"/>
      </w:tblGrid>
      <w:tr w:rsidR="00E95041" w:rsidRPr="00EB722D" w14:paraId="2489D76A" w14:textId="77777777">
        <w:trPr>
          <w:jc w:val="center"/>
        </w:trPr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7222F37" w14:textId="77777777" w:rsidR="00E95041" w:rsidRPr="00EB722D" w:rsidRDefault="00E95041" w:rsidP="00E95041">
            <w:pPr>
              <w:jc w:val="center"/>
            </w:pPr>
            <w:r w:rsidRPr="00EB722D">
              <w:t>№</w:t>
            </w:r>
          </w:p>
        </w:tc>
        <w:tc>
          <w:tcPr>
            <w:tcW w:w="5812" w:type="dxa"/>
            <w:vMerge w:val="restart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14:paraId="557A4678" w14:textId="77777777" w:rsidR="00E95041" w:rsidRPr="00EB722D" w:rsidRDefault="00E95041" w:rsidP="00E95041">
            <w:pPr>
              <w:jc w:val="center"/>
            </w:pPr>
            <w:r w:rsidRPr="00EB722D">
              <w:t>Наименование раздела</w:t>
            </w:r>
          </w:p>
        </w:tc>
        <w:tc>
          <w:tcPr>
            <w:tcW w:w="283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4EEE3C3D" w14:textId="77777777" w:rsidR="00E95041" w:rsidRPr="00EB722D" w:rsidRDefault="00E95041" w:rsidP="00E95041">
            <w:pPr>
              <w:jc w:val="center"/>
            </w:pPr>
            <w:r w:rsidRPr="00EB722D">
              <w:t>Срок выполнения</w:t>
            </w:r>
          </w:p>
        </w:tc>
      </w:tr>
      <w:tr w:rsidR="00E95041" w:rsidRPr="00EB722D" w14:paraId="4CC4BF68" w14:textId="77777777">
        <w:trPr>
          <w:jc w:val="center"/>
        </w:trPr>
        <w:tc>
          <w:tcPr>
            <w:tcW w:w="56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19BC85" w14:textId="77777777" w:rsidR="00E95041" w:rsidRPr="00EB722D" w:rsidRDefault="00E95041" w:rsidP="00E95041">
            <w:pPr>
              <w:jc w:val="center"/>
            </w:pPr>
          </w:p>
        </w:tc>
        <w:tc>
          <w:tcPr>
            <w:tcW w:w="5812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1162314E" w14:textId="77777777" w:rsidR="00E95041" w:rsidRPr="00EB722D" w:rsidRDefault="00E95041" w:rsidP="00E95041">
            <w:pPr>
              <w:jc w:val="center"/>
            </w:pP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7F0A41E4" w14:textId="77777777" w:rsidR="00E95041" w:rsidRPr="00EB722D" w:rsidRDefault="00E95041" w:rsidP="00E95041">
            <w:pPr>
              <w:jc w:val="center"/>
            </w:pPr>
            <w:r w:rsidRPr="00EB722D">
              <w:t>По плану</w:t>
            </w:r>
          </w:p>
        </w:tc>
        <w:tc>
          <w:tcPr>
            <w:tcW w:w="155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478ECFBF" w14:textId="77777777" w:rsidR="00E95041" w:rsidRPr="00EB722D" w:rsidRDefault="00E95041" w:rsidP="00E95041">
            <w:pPr>
              <w:jc w:val="center"/>
            </w:pPr>
            <w:r w:rsidRPr="00EB722D">
              <w:t xml:space="preserve">Фактически </w:t>
            </w:r>
          </w:p>
        </w:tc>
      </w:tr>
      <w:tr w:rsidR="00E95041" w:rsidRPr="00EB722D" w14:paraId="0D98E6D4" w14:textId="77777777">
        <w:trPr>
          <w:jc w:val="center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EFDDA3" w14:textId="77777777" w:rsidR="00E95041" w:rsidRPr="00EB722D" w:rsidRDefault="00E95041" w:rsidP="00E95041">
            <w:pPr>
              <w:jc w:val="center"/>
            </w:pPr>
            <w:r w:rsidRPr="00EB722D">
              <w:t>1</w:t>
            </w:r>
          </w:p>
        </w:tc>
        <w:tc>
          <w:tcPr>
            <w:tcW w:w="581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7167C6C" w14:textId="77777777" w:rsidR="00E95041" w:rsidRPr="00EB722D" w:rsidRDefault="00E95041" w:rsidP="00E95041">
            <w:pPr>
              <w:jc w:val="center"/>
            </w:pPr>
            <w:r w:rsidRPr="00EB722D">
              <w:t>2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74B01CA3" w14:textId="77777777" w:rsidR="00E95041" w:rsidRPr="00EB722D" w:rsidRDefault="00E95041" w:rsidP="00E95041">
            <w:pPr>
              <w:jc w:val="center"/>
            </w:pPr>
            <w:r w:rsidRPr="00EB722D">
              <w:t>3</w:t>
            </w:r>
          </w:p>
        </w:tc>
        <w:tc>
          <w:tcPr>
            <w:tcW w:w="155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3479E84" w14:textId="77777777" w:rsidR="00E95041" w:rsidRPr="00EB722D" w:rsidRDefault="00E95041" w:rsidP="00E95041">
            <w:pPr>
              <w:jc w:val="center"/>
            </w:pPr>
            <w:r w:rsidRPr="00EB722D">
              <w:t>4</w:t>
            </w:r>
          </w:p>
        </w:tc>
      </w:tr>
      <w:tr w:rsidR="00E95041" w:rsidRPr="00EB722D" w14:paraId="3CF8412E" w14:textId="77777777">
        <w:trPr>
          <w:jc w:val="center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DDC0152" w14:textId="4CB05D65" w:rsidR="00E95041" w:rsidRPr="00EB722D" w:rsidRDefault="004359C7" w:rsidP="00E95041">
            <w:pPr>
              <w:jc w:val="center"/>
            </w:pPr>
            <w:r>
              <w:t>1</w:t>
            </w:r>
          </w:p>
        </w:tc>
        <w:tc>
          <w:tcPr>
            <w:tcW w:w="5812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14:paraId="3C2B8A5F" w14:textId="2D06095D" w:rsidR="00E95041" w:rsidRPr="00EB722D" w:rsidRDefault="004359C7" w:rsidP="00E95041">
            <w:pPr>
              <w:jc w:val="center"/>
            </w:pPr>
            <w:r>
              <w:t>Введение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14:paraId="6D682158" w14:textId="15825820" w:rsidR="00E95041" w:rsidRPr="00EB722D" w:rsidRDefault="004359C7" w:rsidP="00E95041">
            <w:pPr>
              <w:jc w:val="center"/>
            </w:pPr>
            <w:r>
              <w:t>30.11.2020</w:t>
            </w:r>
          </w:p>
        </w:tc>
        <w:tc>
          <w:tcPr>
            <w:tcW w:w="1559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14:paraId="4ED42E12" w14:textId="0E27A466" w:rsidR="00E95041" w:rsidRPr="00EB722D" w:rsidRDefault="004359C7" w:rsidP="00E95041">
            <w:pPr>
              <w:jc w:val="center"/>
            </w:pPr>
            <w:r>
              <w:t>30.11.2020</w:t>
            </w:r>
          </w:p>
        </w:tc>
      </w:tr>
      <w:tr w:rsidR="00E95041" w:rsidRPr="00EB722D" w14:paraId="587A764D" w14:textId="77777777">
        <w:trPr>
          <w:jc w:val="center"/>
        </w:trPr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14:paraId="1AE956FB" w14:textId="33648312" w:rsidR="00E95041" w:rsidRPr="00EB722D" w:rsidRDefault="004359C7" w:rsidP="00E95041">
            <w:pPr>
              <w:jc w:val="center"/>
            </w:pPr>
            <w:r>
              <w:t>2</w:t>
            </w:r>
          </w:p>
        </w:tc>
        <w:tc>
          <w:tcPr>
            <w:tcW w:w="5812" w:type="dxa"/>
            <w:tcBorders>
              <w:left w:val="nil"/>
              <w:right w:val="single" w:sz="12" w:space="0" w:color="000000"/>
            </w:tcBorders>
          </w:tcPr>
          <w:p w14:paraId="04BAA9CA" w14:textId="7C1876CC" w:rsidR="00E95041" w:rsidRPr="00EB722D" w:rsidRDefault="004359C7" w:rsidP="00E95041">
            <w:pPr>
              <w:jc w:val="center"/>
            </w:pPr>
            <w:r>
              <w:t>Описание объекта исследования</w:t>
            </w:r>
          </w:p>
        </w:tc>
        <w:tc>
          <w:tcPr>
            <w:tcW w:w="1276" w:type="dxa"/>
            <w:tcBorders>
              <w:left w:val="nil"/>
              <w:right w:val="single" w:sz="12" w:space="0" w:color="000000"/>
            </w:tcBorders>
          </w:tcPr>
          <w:p w14:paraId="08104C41" w14:textId="04638277" w:rsidR="00E95041" w:rsidRPr="00EB722D" w:rsidRDefault="004359C7" w:rsidP="00E95041">
            <w:pPr>
              <w:jc w:val="center"/>
            </w:pPr>
            <w:r>
              <w:t>1.12.2020</w:t>
            </w:r>
          </w:p>
        </w:tc>
        <w:tc>
          <w:tcPr>
            <w:tcW w:w="1559" w:type="dxa"/>
            <w:tcBorders>
              <w:left w:val="nil"/>
              <w:right w:val="single" w:sz="12" w:space="0" w:color="000000"/>
            </w:tcBorders>
          </w:tcPr>
          <w:p w14:paraId="744A10FC" w14:textId="1D907398" w:rsidR="00E95041" w:rsidRPr="00EB722D" w:rsidRDefault="004359C7" w:rsidP="00E95041">
            <w:pPr>
              <w:jc w:val="center"/>
            </w:pPr>
            <w:r>
              <w:t>5.12.2020</w:t>
            </w:r>
          </w:p>
        </w:tc>
      </w:tr>
      <w:tr w:rsidR="00E95041" w:rsidRPr="00EB722D" w14:paraId="3CAC69EA" w14:textId="77777777">
        <w:trPr>
          <w:jc w:val="center"/>
        </w:trPr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14:paraId="6D195165" w14:textId="32051D03" w:rsidR="00E95041" w:rsidRPr="00EB722D" w:rsidRDefault="004359C7" w:rsidP="00E95041">
            <w:pPr>
              <w:jc w:val="center"/>
            </w:pPr>
            <w:r>
              <w:t>3</w:t>
            </w:r>
          </w:p>
        </w:tc>
        <w:tc>
          <w:tcPr>
            <w:tcW w:w="5812" w:type="dxa"/>
            <w:tcBorders>
              <w:left w:val="nil"/>
              <w:right w:val="single" w:sz="12" w:space="0" w:color="000000"/>
            </w:tcBorders>
          </w:tcPr>
          <w:p w14:paraId="7F547F55" w14:textId="751175EE" w:rsidR="00E95041" w:rsidRPr="00EB722D" w:rsidRDefault="004359C7" w:rsidP="00E95041">
            <w:pPr>
              <w:jc w:val="center"/>
            </w:pPr>
            <w:r>
              <w:t>Обзор существующих решений и методов</w:t>
            </w:r>
          </w:p>
        </w:tc>
        <w:tc>
          <w:tcPr>
            <w:tcW w:w="1276" w:type="dxa"/>
            <w:tcBorders>
              <w:left w:val="nil"/>
              <w:right w:val="single" w:sz="12" w:space="0" w:color="000000"/>
            </w:tcBorders>
          </w:tcPr>
          <w:p w14:paraId="67A5D298" w14:textId="76196905" w:rsidR="00E95041" w:rsidRPr="00EB722D" w:rsidRDefault="004359C7" w:rsidP="00E95041">
            <w:pPr>
              <w:jc w:val="center"/>
            </w:pPr>
            <w:r>
              <w:t>7.12.2020</w:t>
            </w:r>
          </w:p>
        </w:tc>
        <w:tc>
          <w:tcPr>
            <w:tcW w:w="1559" w:type="dxa"/>
            <w:tcBorders>
              <w:left w:val="nil"/>
              <w:right w:val="single" w:sz="12" w:space="0" w:color="000000"/>
            </w:tcBorders>
          </w:tcPr>
          <w:p w14:paraId="5F8CEEA7" w14:textId="465AA069" w:rsidR="00E95041" w:rsidRPr="00EB722D" w:rsidRDefault="004359C7" w:rsidP="00E95041">
            <w:pPr>
              <w:jc w:val="center"/>
            </w:pPr>
            <w:r>
              <w:t>15.12.2020</w:t>
            </w:r>
          </w:p>
        </w:tc>
      </w:tr>
      <w:tr w:rsidR="00E95041" w:rsidRPr="00EB722D" w14:paraId="26413420" w14:textId="77777777">
        <w:trPr>
          <w:jc w:val="center"/>
        </w:trPr>
        <w:tc>
          <w:tcPr>
            <w:tcW w:w="56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680967" w14:textId="0936BCE8" w:rsidR="00E95041" w:rsidRPr="00EB722D" w:rsidRDefault="004359C7" w:rsidP="00E95041">
            <w:pPr>
              <w:jc w:val="center"/>
            </w:pPr>
            <w:r>
              <w:t>4</w:t>
            </w:r>
          </w:p>
        </w:tc>
        <w:tc>
          <w:tcPr>
            <w:tcW w:w="5812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14:paraId="5B3D94A0" w14:textId="2325F603" w:rsidR="00E95041" w:rsidRPr="00EB722D" w:rsidRDefault="004359C7" w:rsidP="00E95041">
            <w:pPr>
              <w:jc w:val="center"/>
            </w:pPr>
            <w:r>
              <w:t>Постановка цели работы</w:t>
            </w:r>
          </w:p>
        </w:tc>
        <w:tc>
          <w:tcPr>
            <w:tcW w:w="1276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14:paraId="647BA0A7" w14:textId="6B277571" w:rsidR="00E95041" w:rsidRPr="00EB722D" w:rsidRDefault="004359C7" w:rsidP="00E95041">
            <w:pPr>
              <w:jc w:val="center"/>
            </w:pPr>
            <w:r>
              <w:t>16.12.2020</w:t>
            </w:r>
          </w:p>
        </w:tc>
        <w:tc>
          <w:tcPr>
            <w:tcW w:w="1559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14:paraId="75CF2166" w14:textId="3751FD89" w:rsidR="00E95041" w:rsidRPr="00EB722D" w:rsidRDefault="004359C7" w:rsidP="00E95041">
            <w:pPr>
              <w:jc w:val="center"/>
            </w:pPr>
            <w:r>
              <w:t>18.12.2020</w:t>
            </w:r>
          </w:p>
        </w:tc>
      </w:tr>
      <w:tr w:rsidR="00E95041" w:rsidRPr="00EB722D" w14:paraId="5034101E" w14:textId="77777777">
        <w:trPr>
          <w:jc w:val="center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E798306" w14:textId="13F9C855" w:rsidR="00E95041" w:rsidRPr="00EB722D" w:rsidRDefault="004359C7" w:rsidP="00E95041">
            <w:pPr>
              <w:jc w:val="center"/>
            </w:pPr>
            <w:r>
              <w:t>5</w:t>
            </w:r>
          </w:p>
        </w:tc>
        <w:tc>
          <w:tcPr>
            <w:tcW w:w="5812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14:paraId="06A43707" w14:textId="677BA2D8" w:rsidR="00E95041" w:rsidRPr="00EB722D" w:rsidRDefault="004359C7" w:rsidP="00E95041">
            <w:pPr>
              <w:jc w:val="center"/>
            </w:pPr>
            <w:r w:rsidRPr="008A16D0">
              <w:t xml:space="preserve">Разработка </w:t>
            </w:r>
            <w:r w:rsidRPr="00C8330D">
              <w:t>математической</w:t>
            </w:r>
            <w:r w:rsidRPr="008A16D0">
              <w:t xml:space="preserve"> модели системы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14:paraId="64DFC3B5" w14:textId="3F65375F" w:rsidR="00E95041" w:rsidRPr="00EB722D" w:rsidRDefault="004359C7" w:rsidP="00E95041">
            <w:pPr>
              <w:jc w:val="center"/>
            </w:pPr>
            <w:r>
              <w:t>21.12.2020</w:t>
            </w:r>
          </w:p>
        </w:tc>
        <w:tc>
          <w:tcPr>
            <w:tcW w:w="1559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14:paraId="7763F17C" w14:textId="573E0278" w:rsidR="00E95041" w:rsidRPr="00EB722D" w:rsidRDefault="000E1F86" w:rsidP="00E95041">
            <w:pPr>
              <w:jc w:val="center"/>
            </w:pPr>
            <w:r>
              <w:t>14</w:t>
            </w:r>
            <w:r w:rsidR="004359C7">
              <w:t>.</w:t>
            </w:r>
            <w:r>
              <w:t>01</w:t>
            </w:r>
            <w:r w:rsidR="004359C7">
              <w:t>.202</w:t>
            </w:r>
            <w:r>
              <w:t>1</w:t>
            </w:r>
          </w:p>
        </w:tc>
      </w:tr>
      <w:tr w:rsidR="00E95041" w:rsidRPr="00EB722D" w14:paraId="043C4245" w14:textId="77777777">
        <w:trPr>
          <w:jc w:val="center"/>
        </w:trPr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14:paraId="785B224A" w14:textId="70871342" w:rsidR="00E95041" w:rsidRPr="00EB722D" w:rsidRDefault="004359C7" w:rsidP="00E95041">
            <w:pPr>
              <w:jc w:val="center"/>
            </w:pPr>
            <w:r>
              <w:t>6</w:t>
            </w:r>
          </w:p>
        </w:tc>
        <w:tc>
          <w:tcPr>
            <w:tcW w:w="5812" w:type="dxa"/>
            <w:tcBorders>
              <w:left w:val="nil"/>
              <w:right w:val="single" w:sz="12" w:space="0" w:color="000000"/>
            </w:tcBorders>
          </w:tcPr>
          <w:p w14:paraId="5B3F7774" w14:textId="46458D0D" w:rsidR="00E95041" w:rsidRPr="00EB722D" w:rsidRDefault="004359C7" w:rsidP="00E95041">
            <w:pPr>
              <w:jc w:val="center"/>
            </w:pPr>
            <w:r>
              <w:t>Описание существующих алгоритмов комбинаторной оптимизации</w:t>
            </w:r>
          </w:p>
        </w:tc>
        <w:tc>
          <w:tcPr>
            <w:tcW w:w="1276" w:type="dxa"/>
            <w:tcBorders>
              <w:left w:val="nil"/>
              <w:right w:val="single" w:sz="12" w:space="0" w:color="000000"/>
            </w:tcBorders>
          </w:tcPr>
          <w:p w14:paraId="2CD67FAC" w14:textId="67BC5136" w:rsidR="00E95041" w:rsidRPr="00EB722D" w:rsidRDefault="000E1F86" w:rsidP="00E95041">
            <w:pPr>
              <w:jc w:val="center"/>
            </w:pPr>
            <w:r>
              <w:t>15</w:t>
            </w:r>
            <w:r w:rsidR="004359C7">
              <w:t>.01.2021</w:t>
            </w:r>
          </w:p>
        </w:tc>
        <w:tc>
          <w:tcPr>
            <w:tcW w:w="1559" w:type="dxa"/>
            <w:tcBorders>
              <w:left w:val="nil"/>
              <w:right w:val="single" w:sz="12" w:space="0" w:color="000000"/>
            </w:tcBorders>
          </w:tcPr>
          <w:p w14:paraId="3BECBDDB" w14:textId="3DDC265A" w:rsidR="00E95041" w:rsidRPr="00EB722D" w:rsidRDefault="000E1F86" w:rsidP="00E95041">
            <w:pPr>
              <w:jc w:val="center"/>
            </w:pPr>
            <w:r>
              <w:t>1</w:t>
            </w:r>
            <w:r w:rsidR="004359C7">
              <w:t>.0</w:t>
            </w:r>
            <w:r>
              <w:t>2</w:t>
            </w:r>
            <w:r w:rsidR="004359C7">
              <w:t>.2021</w:t>
            </w:r>
          </w:p>
        </w:tc>
      </w:tr>
      <w:tr w:rsidR="00E95041" w:rsidRPr="00EB722D" w14:paraId="69DF7FD1" w14:textId="77777777">
        <w:trPr>
          <w:jc w:val="center"/>
        </w:trPr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14:paraId="16C6FE07" w14:textId="08FAB587" w:rsidR="00E95041" w:rsidRPr="00EB722D" w:rsidRDefault="004359C7" w:rsidP="00E95041">
            <w:pPr>
              <w:jc w:val="center"/>
            </w:pPr>
            <w:r>
              <w:t>7</w:t>
            </w:r>
          </w:p>
        </w:tc>
        <w:tc>
          <w:tcPr>
            <w:tcW w:w="5812" w:type="dxa"/>
            <w:tcBorders>
              <w:left w:val="nil"/>
              <w:right w:val="single" w:sz="12" w:space="0" w:color="000000"/>
            </w:tcBorders>
          </w:tcPr>
          <w:p w14:paraId="6B0C056B" w14:textId="1F134B1B" w:rsidR="00E95041" w:rsidRPr="00EB722D" w:rsidRDefault="004359C7" w:rsidP="00E95041">
            <w:pPr>
              <w:jc w:val="center"/>
            </w:pPr>
            <w:r>
              <w:t>Реализация и сравнение алгоритмов оптимизации</w:t>
            </w:r>
          </w:p>
        </w:tc>
        <w:tc>
          <w:tcPr>
            <w:tcW w:w="1276" w:type="dxa"/>
            <w:tcBorders>
              <w:left w:val="nil"/>
              <w:right w:val="single" w:sz="12" w:space="0" w:color="000000"/>
            </w:tcBorders>
          </w:tcPr>
          <w:p w14:paraId="4738C086" w14:textId="4F793D1F" w:rsidR="00E95041" w:rsidRPr="00EB722D" w:rsidRDefault="000E1F86" w:rsidP="00E95041">
            <w:pPr>
              <w:jc w:val="center"/>
            </w:pPr>
            <w:r>
              <w:t>5</w:t>
            </w:r>
            <w:r w:rsidR="004359C7">
              <w:t>.0</w:t>
            </w:r>
            <w:r>
              <w:t>2</w:t>
            </w:r>
            <w:r w:rsidR="004359C7">
              <w:t>.2021</w:t>
            </w:r>
          </w:p>
        </w:tc>
        <w:tc>
          <w:tcPr>
            <w:tcW w:w="1559" w:type="dxa"/>
            <w:tcBorders>
              <w:left w:val="nil"/>
              <w:right w:val="single" w:sz="12" w:space="0" w:color="000000"/>
            </w:tcBorders>
          </w:tcPr>
          <w:p w14:paraId="673EA8D2" w14:textId="052B878E" w:rsidR="00E95041" w:rsidRPr="00EB722D" w:rsidRDefault="000E1F86" w:rsidP="00E95041">
            <w:pPr>
              <w:jc w:val="center"/>
            </w:pPr>
            <w:r>
              <w:t>5</w:t>
            </w:r>
            <w:r w:rsidR="004359C7">
              <w:t>.0</w:t>
            </w:r>
            <w:r>
              <w:t>3</w:t>
            </w:r>
            <w:r w:rsidR="004359C7">
              <w:t>.2021</w:t>
            </w:r>
          </w:p>
        </w:tc>
      </w:tr>
      <w:tr w:rsidR="004359C7" w:rsidRPr="00EB722D" w14:paraId="121C1FE5" w14:textId="77777777">
        <w:trPr>
          <w:jc w:val="center"/>
        </w:trPr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14:paraId="7585D1AD" w14:textId="7936B9F9" w:rsidR="004359C7" w:rsidRDefault="004359C7" w:rsidP="00E95041">
            <w:pPr>
              <w:jc w:val="center"/>
            </w:pPr>
            <w:r>
              <w:t>8</w:t>
            </w:r>
          </w:p>
        </w:tc>
        <w:tc>
          <w:tcPr>
            <w:tcW w:w="5812" w:type="dxa"/>
            <w:tcBorders>
              <w:left w:val="nil"/>
              <w:right w:val="single" w:sz="12" w:space="0" w:color="000000"/>
            </w:tcBorders>
          </w:tcPr>
          <w:p w14:paraId="29C9C85E" w14:textId="211271AB" w:rsidR="004359C7" w:rsidRDefault="004359C7" w:rsidP="00E95041">
            <w:pPr>
              <w:jc w:val="center"/>
            </w:pPr>
            <w:r>
              <w:t>Определение требований к системе</w:t>
            </w:r>
          </w:p>
        </w:tc>
        <w:tc>
          <w:tcPr>
            <w:tcW w:w="1276" w:type="dxa"/>
            <w:tcBorders>
              <w:left w:val="nil"/>
              <w:right w:val="single" w:sz="12" w:space="0" w:color="000000"/>
            </w:tcBorders>
          </w:tcPr>
          <w:p w14:paraId="3D1894FE" w14:textId="325E3E95" w:rsidR="004359C7" w:rsidRPr="00EB722D" w:rsidRDefault="004359C7" w:rsidP="00E95041">
            <w:pPr>
              <w:jc w:val="center"/>
            </w:pPr>
            <w:r>
              <w:t>1</w:t>
            </w:r>
            <w:r w:rsidR="000E1F86">
              <w:t>0</w:t>
            </w:r>
            <w:r>
              <w:t>.0</w:t>
            </w:r>
            <w:r w:rsidR="000E1F86">
              <w:t>3</w:t>
            </w:r>
            <w:r>
              <w:t>.2021</w:t>
            </w:r>
          </w:p>
        </w:tc>
        <w:tc>
          <w:tcPr>
            <w:tcW w:w="1559" w:type="dxa"/>
            <w:tcBorders>
              <w:left w:val="nil"/>
              <w:right w:val="single" w:sz="12" w:space="0" w:color="000000"/>
            </w:tcBorders>
          </w:tcPr>
          <w:p w14:paraId="73189BC1" w14:textId="5504EADD" w:rsidR="004359C7" w:rsidRPr="00EB722D" w:rsidRDefault="004359C7" w:rsidP="00E95041">
            <w:pPr>
              <w:jc w:val="center"/>
            </w:pPr>
            <w:r>
              <w:t>1</w:t>
            </w:r>
            <w:r w:rsidR="000E1F86">
              <w:t>9</w:t>
            </w:r>
            <w:r>
              <w:t>.0</w:t>
            </w:r>
            <w:r w:rsidR="000E1F86">
              <w:t>3</w:t>
            </w:r>
            <w:r>
              <w:t>.2021</w:t>
            </w:r>
          </w:p>
        </w:tc>
      </w:tr>
      <w:tr w:rsidR="00E95041" w:rsidRPr="00EB722D" w14:paraId="4BB0F75E" w14:textId="77777777">
        <w:trPr>
          <w:jc w:val="center"/>
        </w:trPr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14:paraId="3E37549C" w14:textId="0E972D9C" w:rsidR="00E95041" w:rsidRPr="00EB722D" w:rsidRDefault="004359C7" w:rsidP="00E95041">
            <w:pPr>
              <w:jc w:val="center"/>
            </w:pPr>
            <w:r>
              <w:lastRenderedPageBreak/>
              <w:t>9</w:t>
            </w:r>
          </w:p>
        </w:tc>
        <w:tc>
          <w:tcPr>
            <w:tcW w:w="5812" w:type="dxa"/>
            <w:tcBorders>
              <w:left w:val="nil"/>
              <w:right w:val="single" w:sz="12" w:space="0" w:color="000000"/>
            </w:tcBorders>
          </w:tcPr>
          <w:p w14:paraId="6BB5BCC9" w14:textId="5CA9C648" w:rsidR="00E95041" w:rsidRPr="00EB722D" w:rsidRDefault="004359C7" w:rsidP="00E95041">
            <w:pPr>
              <w:jc w:val="center"/>
            </w:pPr>
            <w:r>
              <w:t>Проектирование системы развертывания приложений</w:t>
            </w:r>
          </w:p>
        </w:tc>
        <w:tc>
          <w:tcPr>
            <w:tcW w:w="1276" w:type="dxa"/>
            <w:tcBorders>
              <w:left w:val="nil"/>
              <w:right w:val="single" w:sz="12" w:space="0" w:color="000000"/>
            </w:tcBorders>
          </w:tcPr>
          <w:p w14:paraId="36185C3D" w14:textId="014F0B24" w:rsidR="00E95041" w:rsidRPr="00EB722D" w:rsidRDefault="000E1F86" w:rsidP="00E95041">
            <w:pPr>
              <w:jc w:val="center"/>
            </w:pPr>
            <w:r>
              <w:t>20.03.2021</w:t>
            </w:r>
          </w:p>
        </w:tc>
        <w:tc>
          <w:tcPr>
            <w:tcW w:w="1559" w:type="dxa"/>
            <w:tcBorders>
              <w:left w:val="nil"/>
              <w:right w:val="single" w:sz="12" w:space="0" w:color="000000"/>
            </w:tcBorders>
          </w:tcPr>
          <w:p w14:paraId="5F975551" w14:textId="2B67D1DB" w:rsidR="00E95041" w:rsidRPr="00EB722D" w:rsidRDefault="000E1F86" w:rsidP="00E95041">
            <w:pPr>
              <w:jc w:val="center"/>
            </w:pPr>
            <w:r>
              <w:t>5.05.2021</w:t>
            </w:r>
          </w:p>
        </w:tc>
      </w:tr>
      <w:tr w:rsidR="00E95041" w:rsidRPr="00EB722D" w14:paraId="675D379D" w14:textId="77777777">
        <w:trPr>
          <w:jc w:val="center"/>
        </w:trPr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14:paraId="5F0E9D0D" w14:textId="32C5433A" w:rsidR="00E95041" w:rsidRPr="00EB722D" w:rsidRDefault="004359C7" w:rsidP="00E95041">
            <w:pPr>
              <w:jc w:val="center"/>
            </w:pPr>
            <w:r>
              <w:t>10</w:t>
            </w:r>
          </w:p>
        </w:tc>
        <w:tc>
          <w:tcPr>
            <w:tcW w:w="5812" w:type="dxa"/>
            <w:tcBorders>
              <w:left w:val="nil"/>
              <w:right w:val="single" w:sz="12" w:space="0" w:color="000000"/>
            </w:tcBorders>
          </w:tcPr>
          <w:p w14:paraId="4EABD5A3" w14:textId="5C3479FE" w:rsidR="00E95041" w:rsidRPr="00EB722D" w:rsidRDefault="004359C7" w:rsidP="00E95041">
            <w:pPr>
              <w:jc w:val="center"/>
            </w:pPr>
            <w:r>
              <w:t>Технико-экономическое обоснование проекта</w:t>
            </w:r>
          </w:p>
        </w:tc>
        <w:tc>
          <w:tcPr>
            <w:tcW w:w="1276" w:type="dxa"/>
            <w:tcBorders>
              <w:left w:val="nil"/>
              <w:right w:val="single" w:sz="12" w:space="0" w:color="000000"/>
            </w:tcBorders>
          </w:tcPr>
          <w:p w14:paraId="312FA6DB" w14:textId="3D5432FF" w:rsidR="00E95041" w:rsidRPr="00EB722D" w:rsidRDefault="000E1F86" w:rsidP="00E95041">
            <w:pPr>
              <w:jc w:val="center"/>
            </w:pPr>
            <w:r>
              <w:t>10.05.2021</w:t>
            </w:r>
          </w:p>
        </w:tc>
        <w:tc>
          <w:tcPr>
            <w:tcW w:w="1559" w:type="dxa"/>
            <w:tcBorders>
              <w:left w:val="nil"/>
              <w:right w:val="single" w:sz="12" w:space="0" w:color="000000"/>
            </w:tcBorders>
          </w:tcPr>
          <w:p w14:paraId="0C20F4D5" w14:textId="0E311B3A" w:rsidR="00E95041" w:rsidRPr="00EB722D" w:rsidRDefault="000E1F86" w:rsidP="00E95041">
            <w:pPr>
              <w:jc w:val="center"/>
            </w:pPr>
            <w:r>
              <w:t>24.05.2021</w:t>
            </w:r>
          </w:p>
        </w:tc>
      </w:tr>
      <w:tr w:rsidR="004359C7" w:rsidRPr="00EB722D" w14:paraId="79F484B9" w14:textId="77777777">
        <w:trPr>
          <w:jc w:val="center"/>
        </w:trPr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14:paraId="28A30578" w14:textId="4665EB8C" w:rsidR="004359C7" w:rsidRDefault="004359C7" w:rsidP="00E95041">
            <w:pPr>
              <w:jc w:val="center"/>
            </w:pPr>
            <w:r>
              <w:t>11</w:t>
            </w:r>
          </w:p>
        </w:tc>
        <w:tc>
          <w:tcPr>
            <w:tcW w:w="5812" w:type="dxa"/>
            <w:tcBorders>
              <w:left w:val="nil"/>
              <w:right w:val="single" w:sz="12" w:space="0" w:color="000000"/>
            </w:tcBorders>
          </w:tcPr>
          <w:p w14:paraId="1115950D" w14:textId="580D081C" w:rsidR="004359C7" w:rsidRDefault="004359C7" w:rsidP="00E95041">
            <w:pPr>
              <w:jc w:val="center"/>
            </w:pPr>
            <w:r>
              <w:t>Заключение</w:t>
            </w:r>
          </w:p>
        </w:tc>
        <w:tc>
          <w:tcPr>
            <w:tcW w:w="1276" w:type="dxa"/>
            <w:tcBorders>
              <w:left w:val="nil"/>
              <w:right w:val="single" w:sz="12" w:space="0" w:color="000000"/>
            </w:tcBorders>
          </w:tcPr>
          <w:p w14:paraId="0403E001" w14:textId="286D884A" w:rsidR="004359C7" w:rsidRPr="00EB722D" w:rsidRDefault="000E1F86" w:rsidP="00E95041">
            <w:pPr>
              <w:jc w:val="center"/>
            </w:pPr>
            <w:r>
              <w:t>25.05.2021</w:t>
            </w:r>
          </w:p>
        </w:tc>
        <w:tc>
          <w:tcPr>
            <w:tcW w:w="1559" w:type="dxa"/>
            <w:tcBorders>
              <w:left w:val="nil"/>
              <w:right w:val="single" w:sz="12" w:space="0" w:color="000000"/>
            </w:tcBorders>
          </w:tcPr>
          <w:p w14:paraId="23B53665" w14:textId="76D9DAB3" w:rsidR="004359C7" w:rsidRPr="00EB722D" w:rsidRDefault="000E1F86" w:rsidP="00E95041">
            <w:pPr>
              <w:jc w:val="center"/>
            </w:pPr>
            <w:r>
              <w:t>25.05.2021</w:t>
            </w:r>
          </w:p>
        </w:tc>
      </w:tr>
    </w:tbl>
    <w:p w14:paraId="7E2B70A0" w14:textId="77777777" w:rsidR="00E95041" w:rsidRPr="00EB722D" w:rsidRDefault="00E95041" w:rsidP="00E95041">
      <w:pPr>
        <w:jc w:val="center"/>
      </w:pPr>
    </w:p>
    <w:p w14:paraId="638CAE39" w14:textId="77777777"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Руководитель работы: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E95041" w:rsidRPr="00807554" w14:paraId="7802AF02" w14:textId="77777777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2704A38A" w14:textId="6A43733F" w:rsidR="00E95041" w:rsidRPr="00807554" w:rsidRDefault="00A10CE1" w:rsidP="000458CA">
            <w:pPr>
              <w:jc w:val="center"/>
            </w:pPr>
            <w:r>
              <w:t>АО «Северсталь-</w:t>
            </w:r>
            <w:proofErr w:type="spellStart"/>
            <w:r>
              <w:t>инфоком</w:t>
            </w:r>
            <w:proofErr w:type="spellEnd"/>
            <w:r>
              <w:t>»</w:t>
            </w:r>
          </w:p>
        </w:tc>
      </w:tr>
      <w:tr w:rsidR="00E95041" w:rsidRPr="00B87C2C" w14:paraId="2F2B38BE" w14:textId="77777777" w:rsidTr="00B87C2C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14:paraId="1A00E3AE" w14:textId="77777777"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место работы</w:t>
            </w:r>
          </w:p>
        </w:tc>
      </w:tr>
      <w:tr w:rsidR="00E95041" w:rsidRPr="00807554" w14:paraId="537B9F47" w14:textId="77777777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282CA326" w14:textId="342835FA" w:rsidR="00E95041" w:rsidRPr="00807554" w:rsidRDefault="00A10CE1" w:rsidP="000458CA">
            <w:pPr>
              <w:jc w:val="center"/>
            </w:pPr>
            <w:r>
              <w:t>Руководитель направления</w:t>
            </w:r>
          </w:p>
        </w:tc>
      </w:tr>
      <w:tr w:rsidR="00E95041" w:rsidRPr="00B87C2C" w14:paraId="60FBF508" w14:textId="77777777" w:rsidTr="00B87C2C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14:paraId="489A42A8" w14:textId="77777777"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должность</w:t>
            </w:r>
          </w:p>
        </w:tc>
      </w:tr>
      <w:tr w:rsidR="00E95041" w:rsidRPr="00807554" w14:paraId="7A41843C" w14:textId="77777777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3CF4111E" w14:textId="55771FC6" w:rsidR="00E95041" w:rsidRPr="00807554" w:rsidRDefault="00A10CE1" w:rsidP="000458CA">
            <w:pPr>
              <w:jc w:val="center"/>
            </w:pPr>
            <w:r>
              <w:t>Маслов Евгений Александрович</w:t>
            </w:r>
          </w:p>
        </w:tc>
      </w:tr>
      <w:tr w:rsidR="00E95041" w:rsidRPr="00807554" w14:paraId="0E85D19C" w14:textId="77777777" w:rsidTr="00B87C2C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14:paraId="3E7AF7EB" w14:textId="77777777"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фамилия, имя, отчество</w:t>
            </w:r>
          </w:p>
        </w:tc>
      </w:tr>
      <w:tr w:rsidR="00E95041" w:rsidRPr="00807554" w14:paraId="72BD8966" w14:textId="77777777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3EC6FBFA" w14:textId="77777777" w:rsidR="00E95041" w:rsidRPr="00807554" w:rsidRDefault="00E95041" w:rsidP="00B87C2C">
            <w:pPr>
              <w:jc w:val="both"/>
            </w:pPr>
          </w:p>
        </w:tc>
      </w:tr>
      <w:tr w:rsidR="00E95041" w:rsidRPr="00807554" w14:paraId="5FB6535A" w14:textId="77777777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9639" w:type="dxa"/>
            <w:tcBorders>
              <w:left w:val="nil"/>
              <w:bottom w:val="nil"/>
              <w:right w:val="nil"/>
            </w:tcBorders>
          </w:tcPr>
          <w:p w14:paraId="6C4CF740" w14:textId="77777777"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подпись</w:t>
            </w:r>
          </w:p>
        </w:tc>
      </w:tr>
    </w:tbl>
    <w:p w14:paraId="70A87C55" w14:textId="77777777" w:rsidR="00E95041" w:rsidRDefault="00E95041" w:rsidP="00E95041"/>
    <w:p w14:paraId="0AB6C484" w14:textId="77777777" w:rsidR="00E95041" w:rsidRPr="00EB722D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Консультанты (с указанием разделов содержания):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E95041" w:rsidRPr="00807554" w14:paraId="5AB673C6" w14:textId="77777777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209DA457" w14:textId="7E1C6058" w:rsidR="00E95041" w:rsidRPr="00807554" w:rsidRDefault="00B23C12" w:rsidP="00B87C2C">
            <w:pPr>
              <w:jc w:val="both"/>
            </w:pPr>
            <w:r>
              <w:t>ст. преподаватель Макарова Наталья Леонидовна</w:t>
            </w:r>
          </w:p>
        </w:tc>
      </w:tr>
      <w:tr w:rsidR="00E95041" w:rsidRPr="00B87C2C" w14:paraId="01DB3ABE" w14:textId="77777777" w:rsidTr="00B87C2C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14:paraId="2484486D" w14:textId="77777777"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должность, фамилия, имя, отчество                                                                                                  подпись</w:t>
            </w:r>
          </w:p>
        </w:tc>
      </w:tr>
      <w:tr w:rsidR="00E95041" w:rsidRPr="00807554" w14:paraId="2BD177B1" w14:textId="77777777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526946E4" w14:textId="5FAD0CD0" w:rsidR="00E95041" w:rsidRPr="00807554" w:rsidRDefault="000458CA" w:rsidP="00B87C2C">
            <w:pPr>
              <w:jc w:val="both"/>
            </w:pPr>
            <w:r>
              <w:t>Раздел: технико-экономическое обоснование</w:t>
            </w:r>
          </w:p>
        </w:tc>
      </w:tr>
      <w:tr w:rsidR="00E95041" w:rsidRPr="00807554" w14:paraId="2365031C" w14:textId="77777777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1DE98A22" w14:textId="77777777" w:rsidR="00E95041" w:rsidRPr="00807554" w:rsidRDefault="00E95041" w:rsidP="00B87C2C">
            <w:pPr>
              <w:jc w:val="both"/>
            </w:pPr>
          </w:p>
        </w:tc>
      </w:tr>
      <w:tr w:rsidR="00E95041" w:rsidRPr="00807554" w14:paraId="0EF24547" w14:textId="77777777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75350AF5" w14:textId="77777777" w:rsidR="00E95041" w:rsidRPr="00807554" w:rsidRDefault="00E95041" w:rsidP="00B87C2C">
            <w:pPr>
              <w:jc w:val="both"/>
            </w:pPr>
          </w:p>
        </w:tc>
      </w:tr>
      <w:tr w:rsidR="00E95041" w:rsidRPr="00807554" w14:paraId="005C9172" w14:textId="77777777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7F587A66" w14:textId="77777777" w:rsidR="00E95041" w:rsidRPr="00807554" w:rsidRDefault="00E95041" w:rsidP="00B87C2C">
            <w:pPr>
              <w:jc w:val="both"/>
            </w:pPr>
          </w:p>
        </w:tc>
      </w:tr>
      <w:tr w:rsidR="00E95041" w:rsidRPr="00807554" w14:paraId="2F5FFE05" w14:textId="77777777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7A447596" w14:textId="77777777" w:rsidR="00E95041" w:rsidRPr="00807554" w:rsidRDefault="00E95041" w:rsidP="00B87C2C">
            <w:pPr>
              <w:jc w:val="both"/>
            </w:pPr>
          </w:p>
        </w:tc>
      </w:tr>
    </w:tbl>
    <w:p w14:paraId="10A0D7B7" w14:textId="77777777" w:rsidR="00E95041" w:rsidRDefault="00E95041" w:rsidP="00E95041"/>
    <w:p w14:paraId="05804F6A" w14:textId="77777777"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Дата выдачи задания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1871"/>
        <w:gridCol w:w="7768"/>
      </w:tblGrid>
      <w:tr w:rsidR="00E95041" w:rsidRPr="00807554" w14:paraId="31EBA464" w14:textId="77777777" w:rsidTr="00B87C2C">
        <w:trPr>
          <w:jc w:val="center"/>
        </w:trPr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 w14:paraId="2673575F" w14:textId="77777777" w:rsidR="00E95041" w:rsidRPr="00807554" w:rsidRDefault="00E95041" w:rsidP="00B87C2C">
            <w:pPr>
              <w:jc w:val="both"/>
            </w:pPr>
          </w:p>
        </w:tc>
      </w:tr>
      <w:tr w:rsidR="00E95041" w14:paraId="1CF1CF48" w14:textId="77777777" w:rsidTr="00B87C2C">
        <w:trPr>
          <w:jc w:val="center"/>
        </w:trPr>
        <w:tc>
          <w:tcPr>
            <w:tcW w:w="1871" w:type="dxa"/>
          </w:tcPr>
          <w:p w14:paraId="380E51BE" w14:textId="77777777" w:rsidR="00E95041" w:rsidRDefault="00E95041" w:rsidP="00E95041">
            <w:r w:rsidRPr="00EB722D">
              <w:t>Руководитель</w:t>
            </w:r>
          </w:p>
        </w:tc>
        <w:tc>
          <w:tcPr>
            <w:tcW w:w="7768" w:type="dxa"/>
            <w:tcBorders>
              <w:bottom w:val="single" w:sz="4" w:space="0" w:color="auto"/>
            </w:tcBorders>
          </w:tcPr>
          <w:p w14:paraId="1862AF75" w14:textId="77777777" w:rsidR="00E95041" w:rsidRDefault="00E95041" w:rsidP="00E95041"/>
        </w:tc>
      </w:tr>
      <w:tr w:rsidR="00E95041" w14:paraId="3AAC9F50" w14:textId="77777777" w:rsidTr="00B87C2C">
        <w:trPr>
          <w:jc w:val="center"/>
        </w:trPr>
        <w:tc>
          <w:tcPr>
            <w:tcW w:w="1871" w:type="dxa"/>
          </w:tcPr>
          <w:p w14:paraId="03A9C458" w14:textId="77777777" w:rsidR="00E95041" w:rsidRPr="00EB722D" w:rsidRDefault="00E95041" w:rsidP="00E95041"/>
        </w:tc>
        <w:tc>
          <w:tcPr>
            <w:tcW w:w="7768" w:type="dxa"/>
            <w:tcBorders>
              <w:top w:val="single" w:sz="4" w:space="0" w:color="auto"/>
            </w:tcBorders>
          </w:tcPr>
          <w:p w14:paraId="22DE0683" w14:textId="77777777"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подпись</w:t>
            </w:r>
          </w:p>
        </w:tc>
      </w:tr>
    </w:tbl>
    <w:p w14:paraId="0B68A418" w14:textId="77777777" w:rsidR="00E95041" w:rsidRDefault="00E95041" w:rsidP="00E95041"/>
    <w:p w14:paraId="486BF300" w14:textId="77777777"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Задание принял к исполнению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E95041" w:rsidRPr="00807554" w14:paraId="356450B0" w14:textId="77777777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70562F5F" w14:textId="77777777" w:rsidR="00E95041" w:rsidRPr="00807554" w:rsidRDefault="00E95041" w:rsidP="00B87C2C">
            <w:pPr>
              <w:jc w:val="both"/>
            </w:pPr>
          </w:p>
        </w:tc>
      </w:tr>
      <w:tr w:rsidR="00E95041" w14:paraId="768D9F22" w14:textId="77777777" w:rsidTr="00B87C2C">
        <w:trPr>
          <w:jc w:val="center"/>
        </w:trPr>
        <w:tc>
          <w:tcPr>
            <w:tcW w:w="9639" w:type="dxa"/>
          </w:tcPr>
          <w:p w14:paraId="64784F78" w14:textId="77777777"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дата и подпись студента</w:t>
            </w:r>
          </w:p>
        </w:tc>
      </w:tr>
    </w:tbl>
    <w:p w14:paraId="321ED4D0" w14:textId="77777777" w:rsidR="00744517" w:rsidRPr="00D7524F" w:rsidRDefault="00744517" w:rsidP="00744517"/>
    <w:p w14:paraId="63D6F3F8" w14:textId="77777777" w:rsidR="008969B9" w:rsidRDefault="008969B9" w:rsidP="00E95041">
      <w:pPr>
        <w:pStyle w:val="4"/>
        <w:spacing w:before="0" w:after="0" w:line="360" w:lineRule="auto"/>
      </w:pPr>
    </w:p>
    <w:sectPr w:rsidR="008969B9" w:rsidSect="00205B28"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3AEE2" w14:textId="77777777" w:rsidR="00CA71A8" w:rsidRDefault="00CA71A8" w:rsidP="00205B28">
      <w:r>
        <w:separator/>
      </w:r>
    </w:p>
  </w:endnote>
  <w:endnote w:type="continuationSeparator" w:id="0">
    <w:p w14:paraId="4202817F" w14:textId="77777777" w:rsidR="00CA71A8" w:rsidRDefault="00CA71A8" w:rsidP="00205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55115" w14:textId="77777777" w:rsidR="00CA71A8" w:rsidRDefault="00CA71A8" w:rsidP="00205B28">
      <w:r>
        <w:separator/>
      </w:r>
    </w:p>
  </w:footnote>
  <w:footnote w:type="continuationSeparator" w:id="0">
    <w:p w14:paraId="2D144D8D" w14:textId="77777777" w:rsidR="00CA71A8" w:rsidRDefault="00CA71A8" w:rsidP="00205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1A400" w14:textId="77777777" w:rsidR="00B454C9" w:rsidRPr="000725D8" w:rsidRDefault="00B454C9" w:rsidP="00B454C9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09</w:t>
    </w:r>
    <w:r w:rsidR="006602EC">
      <w:rPr>
        <w:sz w:val="20"/>
        <w:szCs w:val="20"/>
      </w:rPr>
      <w:t>а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B454C9" w:rsidRPr="006111EB" w14:paraId="4DC03AEC" w14:textId="77777777" w:rsidTr="002073B9">
      <w:trPr>
        <w:jc w:val="center"/>
      </w:trPr>
      <w:tc>
        <w:tcPr>
          <w:tcW w:w="9854" w:type="dxa"/>
        </w:tcPr>
        <w:p w14:paraId="588D7B53" w14:textId="77777777" w:rsidR="00B454C9" w:rsidRPr="006111EB" w:rsidRDefault="00B454C9" w:rsidP="002073B9">
          <w:pPr>
            <w:pStyle w:val="aa"/>
            <w:rPr>
              <w:caps/>
              <w:szCs w:val="24"/>
            </w:rPr>
          </w:pPr>
          <w:r w:rsidRPr="006111EB">
            <w:rPr>
              <w:caps/>
              <w:szCs w:val="24"/>
            </w:rPr>
            <w:t>минобрнауки россии</w:t>
          </w:r>
        </w:p>
        <w:p w14:paraId="46C10B93" w14:textId="77777777" w:rsidR="0042051C" w:rsidRDefault="00B454C9" w:rsidP="002073B9">
          <w:pPr>
            <w:pStyle w:val="aa"/>
            <w:rPr>
              <w:szCs w:val="24"/>
            </w:rPr>
          </w:pPr>
          <w:r w:rsidRPr="006111EB">
            <w:rPr>
              <w:szCs w:val="24"/>
            </w:rPr>
            <w:t>федеральное государственное бюджетное</w:t>
          </w:r>
        </w:p>
        <w:p w14:paraId="76E5D9DF" w14:textId="77777777" w:rsidR="00B454C9" w:rsidRPr="006111EB" w:rsidRDefault="00B454C9" w:rsidP="002073B9">
          <w:pPr>
            <w:pStyle w:val="aa"/>
            <w:rPr>
              <w:szCs w:val="24"/>
            </w:rPr>
          </w:pPr>
          <w:r w:rsidRPr="006111EB">
            <w:rPr>
              <w:szCs w:val="24"/>
            </w:rPr>
            <w:t>образовательное учреждение</w:t>
          </w:r>
          <w:r w:rsidR="0042051C">
            <w:rPr>
              <w:szCs w:val="24"/>
            </w:rPr>
            <w:t xml:space="preserve"> </w:t>
          </w:r>
          <w:r w:rsidRPr="006111EB">
            <w:rPr>
              <w:szCs w:val="24"/>
            </w:rPr>
            <w:t>высшего образования</w:t>
          </w:r>
        </w:p>
        <w:p w14:paraId="6AE42730" w14:textId="77777777" w:rsidR="00B454C9" w:rsidRPr="006111EB" w:rsidRDefault="009105BE" w:rsidP="002073B9">
          <w:pPr>
            <w:pStyle w:val="aa"/>
          </w:pPr>
          <w:r w:rsidRPr="006111EB">
            <w:rPr>
              <w:szCs w:val="24"/>
            </w:rPr>
            <w:t>«Череповецкий государственный университет»</w:t>
          </w:r>
        </w:p>
      </w:tc>
    </w:tr>
  </w:tbl>
  <w:p w14:paraId="62A14B85" w14:textId="77777777" w:rsidR="00205B28" w:rsidRPr="00B454C9" w:rsidRDefault="00205B28" w:rsidP="00B454C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51C"/>
    <w:rsid w:val="000458CA"/>
    <w:rsid w:val="000E1F86"/>
    <w:rsid w:val="00140FB4"/>
    <w:rsid w:val="001517E2"/>
    <w:rsid w:val="00163936"/>
    <w:rsid w:val="00205B28"/>
    <w:rsid w:val="002073B9"/>
    <w:rsid w:val="00245432"/>
    <w:rsid w:val="0026242E"/>
    <w:rsid w:val="002759DB"/>
    <w:rsid w:val="00320D70"/>
    <w:rsid w:val="003449A0"/>
    <w:rsid w:val="003A5823"/>
    <w:rsid w:val="0042051C"/>
    <w:rsid w:val="00420C78"/>
    <w:rsid w:val="004359C7"/>
    <w:rsid w:val="00524F08"/>
    <w:rsid w:val="005B7973"/>
    <w:rsid w:val="006111EB"/>
    <w:rsid w:val="00623C3F"/>
    <w:rsid w:val="006602EC"/>
    <w:rsid w:val="00744517"/>
    <w:rsid w:val="00770DF6"/>
    <w:rsid w:val="008969B9"/>
    <w:rsid w:val="009105BE"/>
    <w:rsid w:val="00A10CE1"/>
    <w:rsid w:val="00B23C12"/>
    <w:rsid w:val="00B454C9"/>
    <w:rsid w:val="00B87C2C"/>
    <w:rsid w:val="00CA71A8"/>
    <w:rsid w:val="00D32C48"/>
    <w:rsid w:val="00D34BDF"/>
    <w:rsid w:val="00DD6E74"/>
    <w:rsid w:val="00E95041"/>
    <w:rsid w:val="00F3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D1644D"/>
  <w15:docId w15:val="{F178BFFB-0467-4FC2-8397-2B2C3303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205B2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05B28"/>
    <w:rPr>
      <w:sz w:val="24"/>
      <w:szCs w:val="24"/>
    </w:rPr>
  </w:style>
  <w:style w:type="paragraph" w:styleId="a8">
    <w:name w:val="footer"/>
    <w:basedOn w:val="a"/>
    <w:link w:val="a9"/>
    <w:rsid w:val="00205B2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205B28"/>
    <w:rPr>
      <w:sz w:val="24"/>
      <w:szCs w:val="24"/>
    </w:rPr>
  </w:style>
  <w:style w:type="paragraph" w:styleId="aa">
    <w:name w:val="Title"/>
    <w:basedOn w:val="a"/>
    <w:link w:val="ab"/>
    <w:qFormat/>
    <w:rsid w:val="00205B28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205B28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09_&#1047;&#1072;&#1076;&#1072;&#1085;&#1080;&#1077;%20&#1085;&#1072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Задание на выпускную квалификационную работу (по части выпускной квалификационной работы)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E6A544-EA15-4E88-AB5A-797F14F6EB29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2.xml><?xml version="1.0" encoding="utf-8"?>
<ds:datastoreItem xmlns:ds="http://schemas.openxmlformats.org/officeDocument/2006/customXml" ds:itemID="{B6DC63BC-86A2-45DE-917F-7EE53335AD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B8C441-AA16-4442-BC60-830DB37D4A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8.2.4-01-09_Задание на ВКР.dot</Template>
  <TotalTime>35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ChSU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Made</cp:lastModifiedBy>
  <cp:revision>5</cp:revision>
  <dcterms:created xsi:type="dcterms:W3CDTF">2021-05-25T07:17:00Z</dcterms:created>
  <dcterms:modified xsi:type="dcterms:W3CDTF">2021-06-10T16:22:00Z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210600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