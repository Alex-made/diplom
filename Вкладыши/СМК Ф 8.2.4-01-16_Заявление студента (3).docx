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8E8A2" w14:textId="22C98135" w:rsidR="00254F19" w:rsidRDefault="00254F19" w:rsidP="00254F19">
      <w:pPr>
        <w:spacing w:line="288" w:lineRule="auto"/>
        <w:jc w:val="center"/>
        <w:rPr>
          <w:szCs w:val="24"/>
        </w:rPr>
      </w:pPr>
      <w:r w:rsidRPr="00E84D6A">
        <w:rPr>
          <w:szCs w:val="24"/>
        </w:rPr>
        <w:t>(полное наименование института (факультета)</w:t>
      </w:r>
      <w:r>
        <w:rPr>
          <w:szCs w:val="24"/>
        </w:rPr>
        <w:t>)</w:t>
      </w:r>
    </w:p>
    <w:p w14:paraId="30F187DD" w14:textId="77777777" w:rsidR="00DA290F" w:rsidRDefault="00DA290F" w:rsidP="00254F19">
      <w:pPr>
        <w:spacing w:line="288" w:lineRule="auto"/>
        <w:jc w:val="center"/>
        <w:rPr>
          <w:szCs w:val="24"/>
        </w:rPr>
      </w:pPr>
      <w:r w:rsidRPr="00DA290F">
        <w:rPr>
          <w:szCs w:val="24"/>
        </w:rPr>
        <w:t>(полное наименование кафедры)</w:t>
      </w:r>
    </w:p>
    <w:p w14:paraId="3CF5EA40" w14:textId="77777777" w:rsidR="00254F19" w:rsidRDefault="00254F19" w:rsidP="003109BD">
      <w:pPr>
        <w:pStyle w:val="a4"/>
        <w:spacing w:line="288" w:lineRule="auto"/>
        <w:rPr>
          <w:b w:val="0"/>
          <w:bCs w:val="0"/>
          <w:szCs w:val="24"/>
        </w:rPr>
      </w:pPr>
      <w:r w:rsidRPr="00254F19">
        <w:rPr>
          <w:b w:val="0"/>
          <w:bCs w:val="0"/>
          <w:szCs w:val="24"/>
        </w:rPr>
        <w:t>(код и наименование направления подготовки (специальности))</w:t>
      </w:r>
    </w:p>
    <w:p w14:paraId="41285F3C" w14:textId="77777777" w:rsidR="00254F19" w:rsidRPr="00254F19" w:rsidRDefault="00254F19" w:rsidP="003109BD">
      <w:pPr>
        <w:pStyle w:val="a4"/>
        <w:spacing w:line="288" w:lineRule="auto"/>
        <w:rPr>
          <w:b w:val="0"/>
          <w:bCs w:val="0"/>
          <w:szCs w:val="24"/>
        </w:rPr>
      </w:pPr>
    </w:p>
    <w:p w14:paraId="44DA4D4C" w14:textId="77777777" w:rsidR="0037719F" w:rsidRPr="00FA0C44" w:rsidRDefault="00867256" w:rsidP="00AF7B2F">
      <w:pPr>
        <w:pStyle w:val="a4"/>
        <w:spacing w:line="288" w:lineRule="auto"/>
        <w:rPr>
          <w:caps/>
          <w:szCs w:val="24"/>
        </w:rPr>
      </w:pPr>
      <w:r w:rsidRPr="00FA0C44">
        <w:rPr>
          <w:caps/>
          <w:szCs w:val="24"/>
        </w:rPr>
        <w:t>за</w:t>
      </w:r>
      <w:r w:rsidR="0037719F" w:rsidRPr="00FA0C44">
        <w:rPr>
          <w:caps/>
          <w:szCs w:val="24"/>
        </w:rPr>
        <w:t xml:space="preserve">явление </w:t>
      </w:r>
    </w:p>
    <w:p w14:paraId="05D447E9" w14:textId="77777777" w:rsidR="00BC3319" w:rsidRPr="00FA0C44" w:rsidRDefault="0037719F" w:rsidP="00AF7B2F">
      <w:pPr>
        <w:pStyle w:val="a4"/>
        <w:spacing w:line="288" w:lineRule="auto"/>
        <w:rPr>
          <w:szCs w:val="24"/>
        </w:rPr>
      </w:pPr>
      <w:r w:rsidRPr="00FA0C44">
        <w:rPr>
          <w:caps/>
          <w:szCs w:val="24"/>
        </w:rPr>
        <w:t xml:space="preserve">о самостоятельном характере </w:t>
      </w:r>
      <w:r w:rsidR="00DB701A" w:rsidRPr="00FA0C44">
        <w:rPr>
          <w:caps/>
          <w:szCs w:val="24"/>
        </w:rPr>
        <w:t>выпускной квалификационной работы</w:t>
      </w:r>
      <w:r w:rsidRPr="00FA0C44">
        <w:rPr>
          <w:caps/>
          <w:szCs w:val="24"/>
        </w:rPr>
        <w:t xml:space="preserve"> (ВКР)</w:t>
      </w:r>
    </w:p>
    <w:p w14:paraId="3BD76D51" w14:textId="77777777" w:rsidR="00AF7B2F" w:rsidRDefault="00AF7B2F" w:rsidP="00AF7B2F">
      <w:pPr>
        <w:pStyle w:val="a4"/>
        <w:spacing w:line="288" w:lineRule="auto"/>
        <w:rPr>
          <w:b w:val="0"/>
          <w:bCs w:val="0"/>
        </w:rPr>
      </w:pPr>
    </w:p>
    <w:p w14:paraId="528994B1" w14:textId="77777777" w:rsidR="00267115" w:rsidRDefault="00267115" w:rsidP="003109BD">
      <w:pPr>
        <w:spacing w:line="288" w:lineRule="auto"/>
        <w:jc w:val="center"/>
        <w:rPr>
          <w:b/>
          <w:bCs/>
        </w:rPr>
      </w:pPr>
    </w:p>
    <w:p w14:paraId="031A2318" w14:textId="7EB972C1" w:rsidR="00EF0A2E" w:rsidRDefault="00EF0A2E" w:rsidP="00EF0A2E">
      <w:pPr>
        <w:jc w:val="both"/>
      </w:pPr>
      <w:r>
        <w:t xml:space="preserve">Я, </w:t>
      </w:r>
      <w:r w:rsidR="00886E86" w:rsidRPr="00886E86">
        <w:rPr>
          <w:szCs w:val="24"/>
          <w:u w:val="single"/>
        </w:rPr>
        <w:t>Смирнов Алексей Борисович</w:t>
      </w:r>
      <w:r w:rsidR="00886E86" w:rsidRPr="00886E86">
        <w:rPr>
          <w:u w:val="single"/>
        </w:rPr>
        <w:t xml:space="preserve"> </w:t>
      </w:r>
      <w:r w:rsidRPr="00886E86">
        <w:rPr>
          <w:u w:val="single"/>
        </w:rPr>
        <w:t>_</w:t>
      </w:r>
      <w:r>
        <w:t>___________________________________________________</w:t>
      </w:r>
    </w:p>
    <w:p w14:paraId="1CC10C90" w14:textId="77777777" w:rsidR="00EF0A2E" w:rsidRPr="00EF0A2E" w:rsidRDefault="00EF0A2E" w:rsidP="00EF0A2E">
      <w:pPr>
        <w:jc w:val="both"/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F0A2E">
        <w:rPr>
          <w:sz w:val="18"/>
          <w:szCs w:val="18"/>
        </w:rPr>
        <w:t>ФИО</w:t>
      </w:r>
      <w:r w:rsidR="00DB701A">
        <w:rPr>
          <w:sz w:val="18"/>
          <w:szCs w:val="18"/>
        </w:rPr>
        <w:t xml:space="preserve"> (полностью)</w:t>
      </w:r>
    </w:p>
    <w:p w14:paraId="350BB6AC" w14:textId="6F3DFEFA" w:rsidR="00EF0A2E" w:rsidRDefault="00DB701A" w:rsidP="00EF0A2E">
      <w:pPr>
        <w:jc w:val="both"/>
      </w:pPr>
      <w:r>
        <w:t>с</w:t>
      </w:r>
      <w:r w:rsidR="00EF0A2E">
        <w:t>тудент группы__</w:t>
      </w:r>
      <w:r w:rsidR="00886E86" w:rsidRPr="00886E86">
        <w:rPr>
          <w:u w:val="single"/>
        </w:rPr>
        <w:t>1УТСм-01-21</w:t>
      </w:r>
      <w:r w:rsidR="00571002">
        <w:rPr>
          <w:u w:val="single"/>
        </w:rPr>
        <w:t>___</w:t>
      </w:r>
      <w:r w:rsidR="00EF0A2E" w:rsidRPr="00886E86">
        <w:rPr>
          <w:u w:val="single"/>
        </w:rPr>
        <w:t>__________________________________________________</w:t>
      </w:r>
    </w:p>
    <w:p w14:paraId="1D6BC478" w14:textId="77777777" w:rsidR="00EF0A2E" w:rsidRPr="00EF0A2E" w:rsidRDefault="00EF0A2E" w:rsidP="00EF0A2E">
      <w:pPr>
        <w:jc w:val="both"/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F0A2E">
        <w:rPr>
          <w:sz w:val="18"/>
          <w:szCs w:val="18"/>
        </w:rPr>
        <w:t>номер группы</w:t>
      </w:r>
    </w:p>
    <w:p w14:paraId="4A5CFD38" w14:textId="778E5C92" w:rsidR="00EF0A2E" w:rsidRDefault="00DB701A" w:rsidP="00EF0A2E">
      <w:pPr>
        <w:jc w:val="both"/>
      </w:pPr>
      <w:r>
        <w:t>н</w:t>
      </w:r>
      <w:r w:rsidR="00EF0A2E">
        <w:t>аправления подготовки (специальности)_</w:t>
      </w:r>
      <w:r w:rsidR="00886E86" w:rsidRPr="00886E86">
        <w:rPr>
          <w:u w:val="single"/>
        </w:rPr>
        <w:t>Управление в технических системах</w:t>
      </w:r>
      <w:r w:rsidR="00EF0A2E" w:rsidRPr="00886E86">
        <w:rPr>
          <w:u w:val="single"/>
        </w:rPr>
        <w:t>____________</w:t>
      </w:r>
    </w:p>
    <w:p w14:paraId="6C6B2E13" w14:textId="77777777" w:rsidR="00EF0A2E" w:rsidRDefault="00EF0A2E" w:rsidP="00EF0A2E">
      <w:pPr>
        <w:jc w:val="both"/>
      </w:pPr>
      <w:r>
        <w:t>________________________________________________________________________________</w:t>
      </w:r>
    </w:p>
    <w:p w14:paraId="66D37BD9" w14:textId="77777777" w:rsidR="00EF0A2E" w:rsidRPr="00EF0A2E" w:rsidRDefault="00EF0A2E" w:rsidP="00EF0A2E">
      <w:pPr>
        <w:jc w:val="center"/>
        <w:rPr>
          <w:sz w:val="18"/>
          <w:szCs w:val="18"/>
        </w:rPr>
      </w:pPr>
      <w:r w:rsidRPr="00EF0A2E">
        <w:rPr>
          <w:sz w:val="18"/>
          <w:szCs w:val="18"/>
        </w:rPr>
        <w:t>наименование направления подготовки (специальности)</w:t>
      </w:r>
    </w:p>
    <w:p w14:paraId="5A4311DE" w14:textId="77777777" w:rsidR="00EF0A2E" w:rsidRPr="00EF0A2E" w:rsidRDefault="00EF0A2E" w:rsidP="00EF0A2E">
      <w:pPr>
        <w:jc w:val="both"/>
        <w:rPr>
          <w:sz w:val="18"/>
          <w:szCs w:val="18"/>
        </w:rPr>
      </w:pPr>
    </w:p>
    <w:p w14:paraId="644D6ECC" w14:textId="79D4D11B" w:rsidR="0045395E" w:rsidRDefault="00EF0A2E" w:rsidP="00886E86">
      <w:r>
        <w:t xml:space="preserve">заявляю, что в моей </w:t>
      </w:r>
      <w:r w:rsidR="00DB701A">
        <w:t xml:space="preserve">выпускной квалификационной работе </w:t>
      </w:r>
      <w:r>
        <w:t>на тему</w:t>
      </w:r>
      <w:r w:rsidR="00FA0C44" w:rsidRPr="00FA0C44">
        <w:t xml:space="preserve"> </w:t>
      </w:r>
      <w:r>
        <w:t>_</w:t>
      </w:r>
      <w:r w:rsidR="00886E86" w:rsidRPr="00886E86">
        <w:rPr>
          <w:u w:val="single"/>
        </w:rPr>
        <w:t>Разработка системы автоматического развертывания микросервисных приложений в облачной инфраструктуре на основе алгоритма комбинаторной</w:t>
      </w:r>
      <w:r w:rsidR="00886E86">
        <w:rPr>
          <w:u w:val="single"/>
        </w:rPr>
        <w:t xml:space="preserve"> </w:t>
      </w:r>
      <w:r w:rsidR="00886E86" w:rsidRPr="00886E86">
        <w:rPr>
          <w:u w:val="single"/>
        </w:rPr>
        <w:t>оптимизации</w:t>
      </w:r>
      <w:r w:rsidRPr="00886E86">
        <w:rPr>
          <w:u w:val="single"/>
        </w:rPr>
        <w:t>_______________________________________</w:t>
      </w:r>
    </w:p>
    <w:p w14:paraId="09A06B51" w14:textId="77777777" w:rsidR="00EF0A2E" w:rsidRDefault="0045395E" w:rsidP="00EF0A2E">
      <w:pPr>
        <w:jc w:val="both"/>
      </w:pPr>
      <w:r>
        <w:t>_______________________________________________________________________________,</w:t>
      </w:r>
    </w:p>
    <w:p w14:paraId="6A41C8C8" w14:textId="77777777" w:rsidR="00EF0A2E" w:rsidRPr="00EF0A2E" w:rsidRDefault="00EF0A2E" w:rsidP="00EF0A2E">
      <w:pPr>
        <w:jc w:val="center"/>
        <w:rPr>
          <w:sz w:val="18"/>
          <w:szCs w:val="18"/>
        </w:rPr>
      </w:pPr>
      <w:r w:rsidRPr="00EF0A2E">
        <w:rPr>
          <w:sz w:val="18"/>
          <w:szCs w:val="18"/>
        </w:rPr>
        <w:t>название работы</w:t>
      </w:r>
    </w:p>
    <w:p w14:paraId="78C08FFF" w14:textId="77777777" w:rsidR="0045395E" w:rsidRDefault="0045395E" w:rsidP="00EF0A2E">
      <w:pPr>
        <w:jc w:val="both"/>
      </w:pPr>
      <w:r>
        <w:t>представленной в государственную экзаменационную комиссию для публичной защиты,</w:t>
      </w:r>
      <w:r w:rsidR="00DB701A">
        <w:t xml:space="preserve"> в</w:t>
      </w:r>
      <w:r>
        <w:t>се прямые заимствования из печатных и электронных источников, а также из защищенных ранее письменных работ, кандидатских и докторских диссертаций имеют соответствующие ссылки.</w:t>
      </w:r>
      <w:r w:rsidR="00DB701A">
        <w:t xml:space="preserve"> Работа написана самостоятельно.</w:t>
      </w:r>
    </w:p>
    <w:p w14:paraId="0E6126B2" w14:textId="77777777" w:rsidR="00DB701A" w:rsidRDefault="00DB701A" w:rsidP="00EF0A2E">
      <w:pPr>
        <w:jc w:val="both"/>
      </w:pPr>
      <w:r>
        <w:t>Не возражаю против размещения моей выпускной квалификационной работы в электронно-библиотечной системе ЧГУ.</w:t>
      </w:r>
    </w:p>
    <w:p w14:paraId="40163449" w14:textId="77777777" w:rsidR="00EF0A2E" w:rsidRDefault="00EF0A2E" w:rsidP="00EF0A2E">
      <w:pPr>
        <w:jc w:val="both"/>
      </w:pPr>
    </w:p>
    <w:p w14:paraId="2EE0A226" w14:textId="77777777" w:rsidR="00A21196" w:rsidRDefault="00A21196" w:rsidP="00263200">
      <w:pPr>
        <w:jc w:val="both"/>
      </w:pPr>
    </w:p>
    <w:p w14:paraId="7AB9462C" w14:textId="3F9059CC" w:rsidR="00D474B9" w:rsidRDefault="00D474B9" w:rsidP="00263200">
      <w:pPr>
        <w:jc w:val="both"/>
      </w:pPr>
      <w:r>
        <w:t>«_</w:t>
      </w:r>
      <w:r w:rsidR="00886E86" w:rsidRPr="00886E86">
        <w:rPr>
          <w:u w:val="single"/>
        </w:rPr>
        <w:t>10</w:t>
      </w:r>
      <w:r>
        <w:t>_» __</w:t>
      </w:r>
      <w:r w:rsidR="00886E86" w:rsidRPr="00886E86">
        <w:rPr>
          <w:u w:val="single"/>
        </w:rPr>
        <w:t>июня</w:t>
      </w:r>
      <w:r>
        <w:t>_______ 20</w:t>
      </w:r>
      <w:r w:rsidR="00886E86">
        <w:t>21</w:t>
      </w:r>
      <w:r w:rsidR="00FA0C44" w:rsidRPr="00886E86">
        <w:t xml:space="preserve"> </w:t>
      </w:r>
      <w:r>
        <w:t>г.</w:t>
      </w:r>
      <w:r>
        <w:tab/>
        <w:t>_______________</w:t>
      </w:r>
      <w:r>
        <w:tab/>
      </w:r>
      <w:r>
        <w:tab/>
        <w:t>_</w:t>
      </w:r>
      <w:r w:rsidR="00886E86" w:rsidRPr="00886E86">
        <w:rPr>
          <w:u w:val="single"/>
        </w:rPr>
        <w:t>Смирнов А.Б.</w:t>
      </w:r>
      <w:r w:rsidRPr="00886E86">
        <w:rPr>
          <w:u w:val="single"/>
        </w:rPr>
        <w:t>_</w:t>
      </w:r>
      <w:r>
        <w:t>___________</w:t>
      </w:r>
    </w:p>
    <w:p w14:paraId="30C5F2EE" w14:textId="77777777" w:rsidR="00D474B9" w:rsidRDefault="00D474B9" w:rsidP="0026320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18"/>
          <w:szCs w:val="18"/>
        </w:rPr>
        <w:t>п</w:t>
      </w:r>
      <w:r w:rsidRPr="002D5772">
        <w:rPr>
          <w:sz w:val="18"/>
          <w:szCs w:val="18"/>
        </w:rPr>
        <w:t>одпись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ФИО (расшифровка)</w:t>
      </w:r>
    </w:p>
    <w:p w14:paraId="3505727F" w14:textId="77777777" w:rsidR="00D474B9" w:rsidRDefault="00D474B9" w:rsidP="00263200">
      <w:pPr>
        <w:jc w:val="both"/>
      </w:pPr>
    </w:p>
    <w:p w14:paraId="2D064A67" w14:textId="77777777" w:rsidR="00D474B9" w:rsidRDefault="00D474B9" w:rsidP="00263200">
      <w:pPr>
        <w:jc w:val="both"/>
      </w:pPr>
    </w:p>
    <w:p w14:paraId="65612A35" w14:textId="77777777" w:rsidR="00D474B9" w:rsidRDefault="00D474B9" w:rsidP="00263200">
      <w:pPr>
        <w:jc w:val="both"/>
      </w:pPr>
    </w:p>
    <w:p w14:paraId="5B9D1675" w14:textId="77777777" w:rsidR="00A21196" w:rsidRDefault="00DB701A" w:rsidP="00263200">
      <w:pPr>
        <w:jc w:val="both"/>
      </w:pPr>
      <w:r>
        <w:t>СОГЛАСОВАНО:</w:t>
      </w:r>
    </w:p>
    <w:p w14:paraId="3473733A" w14:textId="77777777" w:rsidR="00DB701A" w:rsidRDefault="00DB701A" w:rsidP="00263200">
      <w:pPr>
        <w:jc w:val="both"/>
      </w:pPr>
    </w:p>
    <w:p w14:paraId="4C18410D" w14:textId="1D6CE448" w:rsidR="00DB701A" w:rsidRDefault="002D5772" w:rsidP="00263200">
      <w:pPr>
        <w:jc w:val="both"/>
      </w:pPr>
      <w:r>
        <w:t>Руководитель ВКР</w:t>
      </w:r>
      <w:r>
        <w:tab/>
      </w:r>
      <w:r>
        <w:tab/>
      </w:r>
      <w:r>
        <w:tab/>
      </w:r>
      <w:r w:rsidRPr="002D5772">
        <w:rPr>
          <w:u w:val="single"/>
        </w:rPr>
        <w:tab/>
      </w:r>
      <w:r w:rsidRPr="002D5772">
        <w:rPr>
          <w:u w:val="single"/>
        </w:rPr>
        <w:tab/>
      </w:r>
      <w:r w:rsidRPr="002D5772">
        <w:rPr>
          <w:u w:val="single"/>
        </w:rPr>
        <w:tab/>
      </w:r>
      <w:r>
        <w:tab/>
        <w:t>_</w:t>
      </w:r>
      <w:r w:rsidR="00886E86" w:rsidRPr="00886E86">
        <w:rPr>
          <w:u w:val="single"/>
        </w:rPr>
        <w:t>Маслов Е.А.</w:t>
      </w:r>
      <w:r w:rsidRPr="00886E86">
        <w:rPr>
          <w:u w:val="single"/>
        </w:rPr>
        <w:t>_________</w:t>
      </w:r>
      <w:r w:rsidR="00D474B9" w:rsidRPr="00886E86">
        <w:rPr>
          <w:u w:val="single"/>
        </w:rPr>
        <w:t>____</w:t>
      </w:r>
    </w:p>
    <w:p w14:paraId="5984666A" w14:textId="77777777" w:rsidR="002D5772" w:rsidRPr="002D5772" w:rsidRDefault="002D5772" w:rsidP="00263200">
      <w:pPr>
        <w:jc w:val="both"/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2D73DA">
        <w:rPr>
          <w:sz w:val="18"/>
          <w:szCs w:val="18"/>
        </w:rPr>
        <w:t>п</w:t>
      </w:r>
      <w:r w:rsidRPr="002D5772">
        <w:rPr>
          <w:sz w:val="18"/>
          <w:szCs w:val="18"/>
        </w:rPr>
        <w:t>одпись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ФИО (расшифровка)</w:t>
      </w:r>
    </w:p>
    <w:sectPr w:rsidR="002D5772" w:rsidRPr="002D5772" w:rsidSect="00263200">
      <w:footerReference w:type="even" r:id="rId10"/>
      <w:footerReference w:type="default" r:id="rId11"/>
      <w:headerReference w:type="first" r:id="rId12"/>
      <w:pgSz w:w="11907" w:h="16840" w:code="9"/>
      <w:pgMar w:top="1134" w:right="851" w:bottom="1134" w:left="1418" w:header="709" w:footer="709" w:gutter="0"/>
      <w:cols w:space="720"/>
      <w:titlePg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F0EF0" w14:textId="77777777" w:rsidR="00DB082A" w:rsidRDefault="00DB082A">
      <w:r>
        <w:separator/>
      </w:r>
    </w:p>
  </w:endnote>
  <w:endnote w:type="continuationSeparator" w:id="0">
    <w:p w14:paraId="448EDD0F" w14:textId="77777777" w:rsidR="00DB082A" w:rsidRDefault="00DB0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9ACA3" w14:textId="77777777" w:rsidR="00BC3319" w:rsidRDefault="00BC3319" w:rsidP="007F2A36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6A0EDD7" w14:textId="77777777" w:rsidR="00BC3319" w:rsidRDefault="00BC3319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4F82C" w14:textId="77777777" w:rsidR="00A822AF" w:rsidRDefault="00A822AF" w:rsidP="007F2A36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5395E">
      <w:rPr>
        <w:rStyle w:val="a7"/>
        <w:noProof/>
      </w:rPr>
      <w:t>2</w:t>
    </w:r>
    <w:r>
      <w:rPr>
        <w:rStyle w:val="a7"/>
      </w:rPr>
      <w:fldChar w:fldCharType="end"/>
    </w:r>
  </w:p>
  <w:p w14:paraId="3401B270" w14:textId="77777777" w:rsidR="00BC3319" w:rsidRDefault="00BC3319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402BE" w14:textId="77777777" w:rsidR="00DB082A" w:rsidRDefault="00DB082A">
      <w:r>
        <w:separator/>
      </w:r>
    </w:p>
  </w:footnote>
  <w:footnote w:type="continuationSeparator" w:id="0">
    <w:p w14:paraId="1333DC1C" w14:textId="77777777" w:rsidR="00DB082A" w:rsidRDefault="00DB08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E9B27" w14:textId="77777777" w:rsidR="00DB5B1A" w:rsidRPr="000805E6" w:rsidRDefault="00DB5B1A" w:rsidP="00DB5B1A">
    <w:pPr>
      <w:jc w:val="right"/>
      <w:rPr>
        <w:sz w:val="20"/>
      </w:rPr>
    </w:pPr>
    <w:r w:rsidRPr="000805E6">
      <w:rPr>
        <w:sz w:val="20"/>
      </w:rPr>
      <w:t>СМК Ф 8.2.4-01-</w:t>
    </w:r>
    <w:r w:rsidR="007A63D6">
      <w:rPr>
        <w:sz w:val="20"/>
      </w:rPr>
      <w:t>16</w:t>
    </w:r>
  </w:p>
  <w:tbl>
    <w:tblPr>
      <w:tblW w:w="5000" w:type="pct"/>
      <w:jc w:val="center"/>
      <w:tblLook w:val="01E0" w:firstRow="1" w:lastRow="1" w:firstColumn="1" w:lastColumn="1" w:noHBand="0" w:noVBand="0"/>
    </w:tblPr>
    <w:tblGrid>
      <w:gridCol w:w="9854"/>
    </w:tblGrid>
    <w:tr w:rsidR="00DB5B1A" w:rsidRPr="00FA0C44" w14:paraId="0EEA48FA" w14:textId="77777777" w:rsidTr="00254366">
      <w:trPr>
        <w:jc w:val="center"/>
      </w:trPr>
      <w:tc>
        <w:tcPr>
          <w:tcW w:w="9854" w:type="dxa"/>
        </w:tcPr>
        <w:p w14:paraId="74A2FC82" w14:textId="77777777" w:rsidR="00DB5B1A" w:rsidRPr="00FA0C44" w:rsidRDefault="00DB5B1A" w:rsidP="00254366">
          <w:pPr>
            <w:pStyle w:val="a4"/>
            <w:rPr>
              <w:caps/>
              <w:szCs w:val="24"/>
              <w:lang w:val="ru-RU" w:eastAsia="ru-RU"/>
            </w:rPr>
          </w:pPr>
          <w:r w:rsidRPr="00FA0C44">
            <w:rPr>
              <w:caps/>
              <w:szCs w:val="24"/>
              <w:lang w:val="ru-RU" w:eastAsia="ru-RU"/>
            </w:rPr>
            <w:t>минобрнауки россии</w:t>
          </w:r>
        </w:p>
        <w:p w14:paraId="2BBE0329" w14:textId="77777777" w:rsidR="00E10028" w:rsidRDefault="00DB5B1A" w:rsidP="00254366">
          <w:pPr>
            <w:pStyle w:val="a4"/>
            <w:rPr>
              <w:szCs w:val="24"/>
              <w:lang w:val="ru-RU" w:eastAsia="ru-RU"/>
            </w:rPr>
          </w:pPr>
          <w:r w:rsidRPr="00FA0C44">
            <w:rPr>
              <w:szCs w:val="24"/>
              <w:lang w:val="ru-RU" w:eastAsia="ru-RU"/>
            </w:rPr>
            <w:t xml:space="preserve">федеральное государственное бюджетное </w:t>
          </w:r>
        </w:p>
        <w:p w14:paraId="338C0028" w14:textId="77777777" w:rsidR="00DB5B1A" w:rsidRPr="00FA0C44" w:rsidRDefault="00DB5B1A" w:rsidP="00254366">
          <w:pPr>
            <w:pStyle w:val="a4"/>
            <w:rPr>
              <w:szCs w:val="24"/>
              <w:lang w:val="ru-RU" w:eastAsia="ru-RU"/>
            </w:rPr>
          </w:pPr>
          <w:r w:rsidRPr="00FA0C44">
            <w:rPr>
              <w:szCs w:val="24"/>
              <w:lang w:val="ru-RU" w:eastAsia="ru-RU"/>
            </w:rPr>
            <w:t>образовательное учреждение</w:t>
          </w:r>
          <w:r w:rsidR="00E10028">
            <w:rPr>
              <w:szCs w:val="24"/>
              <w:lang w:val="ru-RU" w:eastAsia="ru-RU"/>
            </w:rPr>
            <w:t xml:space="preserve"> </w:t>
          </w:r>
          <w:r w:rsidRPr="00FA0C44">
            <w:rPr>
              <w:szCs w:val="24"/>
              <w:lang w:val="ru-RU" w:eastAsia="ru-RU"/>
            </w:rPr>
            <w:t>высшего образования</w:t>
          </w:r>
        </w:p>
        <w:p w14:paraId="1CEEC438" w14:textId="77777777" w:rsidR="00DB5B1A" w:rsidRPr="00FA0C44" w:rsidRDefault="00010BF0" w:rsidP="00254366">
          <w:pPr>
            <w:pStyle w:val="a4"/>
            <w:rPr>
              <w:lang w:val="ru-RU" w:eastAsia="ru-RU"/>
            </w:rPr>
          </w:pPr>
          <w:r w:rsidRPr="00FA0C44">
            <w:rPr>
              <w:szCs w:val="24"/>
              <w:lang w:val="ru-RU" w:eastAsia="ru-RU"/>
            </w:rPr>
            <w:t>«Череповецкий государственный университет»</w:t>
          </w:r>
        </w:p>
      </w:tc>
    </w:tr>
  </w:tbl>
  <w:p w14:paraId="4CFE4DE0" w14:textId="77777777" w:rsidR="007F2A36" w:rsidRPr="00DB5B1A" w:rsidRDefault="007F2A36" w:rsidP="00DB5B1A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7258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 w15:restartNumberingAfterBreak="0">
    <w:nsid w:val="05B10725"/>
    <w:multiLevelType w:val="hybridMultilevel"/>
    <w:tmpl w:val="9E662C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F309FB"/>
    <w:multiLevelType w:val="hybridMultilevel"/>
    <w:tmpl w:val="2F22B0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F56F9D"/>
    <w:multiLevelType w:val="singleLevel"/>
    <w:tmpl w:val="D8909F14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" w15:restartNumberingAfterBreak="0">
    <w:nsid w:val="113F63FD"/>
    <w:multiLevelType w:val="singleLevel"/>
    <w:tmpl w:val="66CAD9FC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5" w15:restartNumberingAfterBreak="0">
    <w:nsid w:val="1388785C"/>
    <w:multiLevelType w:val="hybridMultilevel"/>
    <w:tmpl w:val="5CF21ABE"/>
    <w:lvl w:ilvl="0" w:tplc="8D602D9C">
      <w:start w:val="1"/>
      <w:numFmt w:val="decimal"/>
      <w:lvlText w:val="%1."/>
      <w:lvlJc w:val="left"/>
      <w:pPr>
        <w:tabs>
          <w:tab w:val="num" w:pos="106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1" w:tplc="DE68D268">
      <w:start w:val="1"/>
      <w:numFmt w:val="bullet"/>
      <w:lvlText w:val=""/>
      <w:lvlJc w:val="left"/>
      <w:pPr>
        <w:tabs>
          <w:tab w:val="num" w:pos="1505"/>
        </w:tabs>
        <w:ind w:left="1505" w:hanging="425"/>
      </w:pPr>
      <w:rPr>
        <w:rFonts w:ascii="Symbol" w:hAnsi="Symbol" w:cs="Times New Roman" w:hint="default"/>
        <w:b w:val="0"/>
        <w:i w:val="0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3AA0B4C"/>
    <w:multiLevelType w:val="hybridMultilevel"/>
    <w:tmpl w:val="5CF21ABE"/>
    <w:lvl w:ilvl="0" w:tplc="DE68D268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cs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5175491"/>
    <w:multiLevelType w:val="multilevel"/>
    <w:tmpl w:val="E59E66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6573A0"/>
    <w:multiLevelType w:val="hybridMultilevel"/>
    <w:tmpl w:val="9B1CFC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CC0168B"/>
    <w:multiLevelType w:val="multilevel"/>
    <w:tmpl w:val="0E1A7A74"/>
    <w:lvl w:ilvl="0">
      <w:start w:val="3"/>
      <w:numFmt w:val="none"/>
      <w:lvlText w:val="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CE82D2E"/>
    <w:multiLevelType w:val="hybridMultilevel"/>
    <w:tmpl w:val="244838E0"/>
    <w:lvl w:ilvl="0" w:tplc="26DE611E">
      <w:start w:val="1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2D728C"/>
    <w:multiLevelType w:val="multilevel"/>
    <w:tmpl w:val="578CE81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142"/>
        </w:tabs>
        <w:ind w:left="31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53"/>
        </w:tabs>
        <w:ind w:left="435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924"/>
        </w:tabs>
        <w:ind w:left="59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135"/>
        </w:tabs>
        <w:ind w:left="71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706"/>
        </w:tabs>
        <w:ind w:left="870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917"/>
        </w:tabs>
        <w:ind w:left="991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488"/>
        </w:tabs>
        <w:ind w:left="11488" w:hanging="1800"/>
      </w:pPr>
      <w:rPr>
        <w:rFonts w:hint="default"/>
      </w:rPr>
    </w:lvl>
  </w:abstractNum>
  <w:abstractNum w:abstractNumId="12" w15:restartNumberingAfterBreak="0">
    <w:nsid w:val="256C51D5"/>
    <w:multiLevelType w:val="multilevel"/>
    <w:tmpl w:val="5F3CE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3" w15:restartNumberingAfterBreak="0">
    <w:nsid w:val="25D354FD"/>
    <w:multiLevelType w:val="singleLevel"/>
    <w:tmpl w:val="D8909F14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4" w15:restartNumberingAfterBreak="0">
    <w:nsid w:val="260722DC"/>
    <w:multiLevelType w:val="hybridMultilevel"/>
    <w:tmpl w:val="DF6A8A04"/>
    <w:lvl w:ilvl="0" w:tplc="3892A8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7ECF18">
      <w:numFmt w:val="none"/>
      <w:lvlText w:val=""/>
      <w:lvlJc w:val="left"/>
      <w:pPr>
        <w:tabs>
          <w:tab w:val="num" w:pos="360"/>
        </w:tabs>
      </w:pPr>
    </w:lvl>
    <w:lvl w:ilvl="2" w:tplc="8444B40E">
      <w:numFmt w:val="none"/>
      <w:lvlText w:val=""/>
      <w:lvlJc w:val="left"/>
      <w:pPr>
        <w:tabs>
          <w:tab w:val="num" w:pos="360"/>
        </w:tabs>
      </w:pPr>
    </w:lvl>
    <w:lvl w:ilvl="3" w:tplc="0C46596E">
      <w:numFmt w:val="none"/>
      <w:lvlText w:val=""/>
      <w:lvlJc w:val="left"/>
      <w:pPr>
        <w:tabs>
          <w:tab w:val="num" w:pos="360"/>
        </w:tabs>
      </w:pPr>
    </w:lvl>
    <w:lvl w:ilvl="4" w:tplc="3AE86336">
      <w:numFmt w:val="none"/>
      <w:lvlText w:val=""/>
      <w:lvlJc w:val="left"/>
      <w:pPr>
        <w:tabs>
          <w:tab w:val="num" w:pos="360"/>
        </w:tabs>
      </w:pPr>
    </w:lvl>
    <w:lvl w:ilvl="5" w:tplc="8DF44322">
      <w:numFmt w:val="none"/>
      <w:lvlText w:val=""/>
      <w:lvlJc w:val="left"/>
      <w:pPr>
        <w:tabs>
          <w:tab w:val="num" w:pos="360"/>
        </w:tabs>
      </w:pPr>
    </w:lvl>
    <w:lvl w:ilvl="6" w:tplc="C1961420">
      <w:numFmt w:val="none"/>
      <w:lvlText w:val=""/>
      <w:lvlJc w:val="left"/>
      <w:pPr>
        <w:tabs>
          <w:tab w:val="num" w:pos="360"/>
        </w:tabs>
      </w:pPr>
    </w:lvl>
    <w:lvl w:ilvl="7" w:tplc="566029A4">
      <w:numFmt w:val="none"/>
      <w:lvlText w:val=""/>
      <w:lvlJc w:val="left"/>
      <w:pPr>
        <w:tabs>
          <w:tab w:val="num" w:pos="360"/>
        </w:tabs>
      </w:pPr>
    </w:lvl>
    <w:lvl w:ilvl="8" w:tplc="F446B0F6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274C409F"/>
    <w:multiLevelType w:val="singleLevel"/>
    <w:tmpl w:val="D8909F14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6" w15:restartNumberingAfterBreak="0">
    <w:nsid w:val="27DE3C71"/>
    <w:multiLevelType w:val="hybridMultilevel"/>
    <w:tmpl w:val="04E081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CBB4DBD"/>
    <w:multiLevelType w:val="singleLevel"/>
    <w:tmpl w:val="D8909F14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8" w15:restartNumberingAfterBreak="0">
    <w:nsid w:val="2DC8057E"/>
    <w:multiLevelType w:val="hybridMultilevel"/>
    <w:tmpl w:val="AD8692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EB57FD4"/>
    <w:multiLevelType w:val="hybridMultilevel"/>
    <w:tmpl w:val="5F5813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174B51"/>
    <w:multiLevelType w:val="hybridMultilevel"/>
    <w:tmpl w:val="F6EA2036"/>
    <w:lvl w:ilvl="0" w:tplc="40E4FA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480540B"/>
    <w:multiLevelType w:val="hybridMultilevel"/>
    <w:tmpl w:val="5CF21ABE"/>
    <w:lvl w:ilvl="0" w:tplc="DF2E8336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BD65024"/>
    <w:multiLevelType w:val="hybridMultilevel"/>
    <w:tmpl w:val="4F5281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F05706">
      <w:start w:val="3"/>
      <w:numFmt w:val="decimal"/>
      <w:lvlText w:val="%2.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F27072B"/>
    <w:multiLevelType w:val="hybridMultilevel"/>
    <w:tmpl w:val="718807CA"/>
    <w:lvl w:ilvl="0" w:tplc="0AE437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56758E">
      <w:numFmt w:val="none"/>
      <w:lvlText w:val=""/>
      <w:lvlJc w:val="left"/>
      <w:pPr>
        <w:tabs>
          <w:tab w:val="num" w:pos="360"/>
        </w:tabs>
      </w:pPr>
    </w:lvl>
    <w:lvl w:ilvl="2" w:tplc="4112CF1A">
      <w:numFmt w:val="none"/>
      <w:lvlText w:val=""/>
      <w:lvlJc w:val="left"/>
      <w:pPr>
        <w:tabs>
          <w:tab w:val="num" w:pos="360"/>
        </w:tabs>
      </w:pPr>
    </w:lvl>
    <w:lvl w:ilvl="3" w:tplc="95BE1182">
      <w:numFmt w:val="none"/>
      <w:lvlText w:val=""/>
      <w:lvlJc w:val="left"/>
      <w:pPr>
        <w:tabs>
          <w:tab w:val="num" w:pos="360"/>
        </w:tabs>
      </w:pPr>
    </w:lvl>
    <w:lvl w:ilvl="4" w:tplc="0FF0DB20">
      <w:numFmt w:val="none"/>
      <w:lvlText w:val=""/>
      <w:lvlJc w:val="left"/>
      <w:pPr>
        <w:tabs>
          <w:tab w:val="num" w:pos="360"/>
        </w:tabs>
      </w:pPr>
    </w:lvl>
    <w:lvl w:ilvl="5" w:tplc="016CE74E">
      <w:numFmt w:val="none"/>
      <w:lvlText w:val=""/>
      <w:lvlJc w:val="left"/>
      <w:pPr>
        <w:tabs>
          <w:tab w:val="num" w:pos="360"/>
        </w:tabs>
      </w:pPr>
    </w:lvl>
    <w:lvl w:ilvl="6" w:tplc="35183332">
      <w:numFmt w:val="none"/>
      <w:lvlText w:val=""/>
      <w:lvlJc w:val="left"/>
      <w:pPr>
        <w:tabs>
          <w:tab w:val="num" w:pos="360"/>
        </w:tabs>
      </w:pPr>
    </w:lvl>
    <w:lvl w:ilvl="7" w:tplc="969EC178">
      <w:numFmt w:val="none"/>
      <w:lvlText w:val=""/>
      <w:lvlJc w:val="left"/>
      <w:pPr>
        <w:tabs>
          <w:tab w:val="num" w:pos="360"/>
        </w:tabs>
      </w:pPr>
    </w:lvl>
    <w:lvl w:ilvl="8" w:tplc="9C9CB496">
      <w:numFmt w:val="none"/>
      <w:lvlText w:val=""/>
      <w:lvlJc w:val="left"/>
      <w:pPr>
        <w:tabs>
          <w:tab w:val="num" w:pos="360"/>
        </w:tabs>
      </w:pPr>
    </w:lvl>
  </w:abstractNum>
  <w:abstractNum w:abstractNumId="24" w15:restartNumberingAfterBreak="0">
    <w:nsid w:val="46F7407A"/>
    <w:multiLevelType w:val="multilevel"/>
    <w:tmpl w:val="A3D6B448"/>
    <w:lvl w:ilvl="0">
      <w:start w:val="1"/>
      <w:numFmt w:val="decimal"/>
      <w:lvlText w:val="%1.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54"/>
        </w:tabs>
        <w:ind w:left="1354" w:hanging="64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25" w15:restartNumberingAfterBreak="0">
    <w:nsid w:val="49452C4F"/>
    <w:multiLevelType w:val="hybridMultilevel"/>
    <w:tmpl w:val="5CF21ABE"/>
    <w:lvl w:ilvl="0" w:tplc="DE68D268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cs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9E64A26"/>
    <w:multiLevelType w:val="hybridMultilevel"/>
    <w:tmpl w:val="A8741578"/>
    <w:lvl w:ilvl="0" w:tplc="4D5AF2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ACD5365"/>
    <w:multiLevelType w:val="hybridMultilevel"/>
    <w:tmpl w:val="EAF66D5A"/>
    <w:lvl w:ilvl="0" w:tplc="EAF0B8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EAF0B8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C175452"/>
    <w:multiLevelType w:val="hybridMultilevel"/>
    <w:tmpl w:val="463E30C4"/>
    <w:lvl w:ilvl="0" w:tplc="40E4FA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CA46289"/>
    <w:multiLevelType w:val="singleLevel"/>
    <w:tmpl w:val="D8909F14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0" w15:restartNumberingAfterBreak="0">
    <w:nsid w:val="4FCE492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 w15:restartNumberingAfterBreak="0">
    <w:nsid w:val="55003011"/>
    <w:multiLevelType w:val="singleLevel"/>
    <w:tmpl w:val="D8909F14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2" w15:restartNumberingAfterBreak="0">
    <w:nsid w:val="5B994110"/>
    <w:multiLevelType w:val="hybridMultilevel"/>
    <w:tmpl w:val="2D2A0D2A"/>
    <w:lvl w:ilvl="0" w:tplc="69401D6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BAD3CE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 w15:restartNumberingAfterBreak="0">
    <w:nsid w:val="61A830F8"/>
    <w:multiLevelType w:val="singleLevel"/>
    <w:tmpl w:val="D8909F14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5" w15:restartNumberingAfterBreak="0">
    <w:nsid w:val="6356241F"/>
    <w:multiLevelType w:val="multilevel"/>
    <w:tmpl w:val="B23076C8"/>
    <w:lvl w:ilvl="0">
      <w:start w:val="1"/>
      <w:numFmt w:val="decimal"/>
      <w:lvlText w:val="%1."/>
      <w:lvlJc w:val="left"/>
      <w:pPr>
        <w:tabs>
          <w:tab w:val="num" w:pos="1286"/>
        </w:tabs>
        <w:ind w:left="1286" w:hanging="43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291"/>
        </w:tabs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651"/>
        </w:tabs>
        <w:ind w:left="265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371"/>
        </w:tabs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731"/>
        </w:tabs>
        <w:ind w:left="37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451"/>
        </w:tabs>
        <w:ind w:left="445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811"/>
        </w:tabs>
        <w:ind w:left="481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531"/>
        </w:tabs>
        <w:ind w:left="5531" w:hanging="1800"/>
      </w:pPr>
      <w:rPr>
        <w:rFonts w:hint="default"/>
      </w:rPr>
    </w:lvl>
  </w:abstractNum>
  <w:abstractNum w:abstractNumId="36" w15:restartNumberingAfterBreak="0">
    <w:nsid w:val="638F2031"/>
    <w:multiLevelType w:val="singleLevel"/>
    <w:tmpl w:val="D8909F14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7" w15:restartNumberingAfterBreak="0">
    <w:nsid w:val="672B2FCB"/>
    <w:multiLevelType w:val="hybridMultilevel"/>
    <w:tmpl w:val="E524587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97C18D5"/>
    <w:multiLevelType w:val="singleLevel"/>
    <w:tmpl w:val="D8909F14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9" w15:restartNumberingAfterBreak="0">
    <w:nsid w:val="6CCF13EF"/>
    <w:multiLevelType w:val="hybridMultilevel"/>
    <w:tmpl w:val="CA7A218E"/>
    <w:lvl w:ilvl="0" w:tplc="B18A6FC2">
      <w:start w:val="1"/>
      <w:numFmt w:val="decimal"/>
      <w:lvlText w:val="%1."/>
      <w:lvlJc w:val="left"/>
      <w:pPr>
        <w:tabs>
          <w:tab w:val="num" w:pos="1134"/>
        </w:tabs>
        <w:ind w:left="1134" w:hanging="425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D274126"/>
    <w:multiLevelType w:val="hybridMultilevel"/>
    <w:tmpl w:val="2166A0C4"/>
    <w:lvl w:ilvl="0" w:tplc="E8A0F20A">
      <w:start w:val="1"/>
      <w:numFmt w:val="decimal"/>
      <w:lvlText w:val="%1."/>
      <w:lvlJc w:val="left"/>
      <w:pPr>
        <w:ind w:left="1431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1" w:hanging="360"/>
      </w:pPr>
    </w:lvl>
    <w:lvl w:ilvl="2" w:tplc="0419001B" w:tentative="1">
      <w:start w:val="1"/>
      <w:numFmt w:val="lowerRoman"/>
      <w:lvlText w:val="%3."/>
      <w:lvlJc w:val="right"/>
      <w:pPr>
        <w:ind w:left="2361" w:hanging="180"/>
      </w:pPr>
    </w:lvl>
    <w:lvl w:ilvl="3" w:tplc="0419000F" w:tentative="1">
      <w:start w:val="1"/>
      <w:numFmt w:val="decimal"/>
      <w:lvlText w:val="%4."/>
      <w:lvlJc w:val="left"/>
      <w:pPr>
        <w:ind w:left="3081" w:hanging="360"/>
      </w:pPr>
    </w:lvl>
    <w:lvl w:ilvl="4" w:tplc="04190019" w:tentative="1">
      <w:start w:val="1"/>
      <w:numFmt w:val="lowerLetter"/>
      <w:lvlText w:val="%5."/>
      <w:lvlJc w:val="left"/>
      <w:pPr>
        <w:ind w:left="3801" w:hanging="360"/>
      </w:pPr>
    </w:lvl>
    <w:lvl w:ilvl="5" w:tplc="0419001B" w:tentative="1">
      <w:start w:val="1"/>
      <w:numFmt w:val="lowerRoman"/>
      <w:lvlText w:val="%6."/>
      <w:lvlJc w:val="right"/>
      <w:pPr>
        <w:ind w:left="4521" w:hanging="180"/>
      </w:pPr>
    </w:lvl>
    <w:lvl w:ilvl="6" w:tplc="0419000F" w:tentative="1">
      <w:start w:val="1"/>
      <w:numFmt w:val="decimal"/>
      <w:lvlText w:val="%7."/>
      <w:lvlJc w:val="left"/>
      <w:pPr>
        <w:ind w:left="5241" w:hanging="360"/>
      </w:pPr>
    </w:lvl>
    <w:lvl w:ilvl="7" w:tplc="04190019" w:tentative="1">
      <w:start w:val="1"/>
      <w:numFmt w:val="lowerLetter"/>
      <w:lvlText w:val="%8."/>
      <w:lvlJc w:val="left"/>
      <w:pPr>
        <w:ind w:left="5961" w:hanging="360"/>
      </w:pPr>
    </w:lvl>
    <w:lvl w:ilvl="8" w:tplc="041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41" w15:restartNumberingAfterBreak="0">
    <w:nsid w:val="737E7AEE"/>
    <w:multiLevelType w:val="singleLevel"/>
    <w:tmpl w:val="D8909F14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2" w15:restartNumberingAfterBreak="0">
    <w:nsid w:val="767951EB"/>
    <w:multiLevelType w:val="hybridMultilevel"/>
    <w:tmpl w:val="AFF02564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3" w15:restartNumberingAfterBreak="0">
    <w:nsid w:val="76FC01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33"/>
  </w:num>
  <w:num w:numId="2">
    <w:abstractNumId w:val="38"/>
  </w:num>
  <w:num w:numId="3">
    <w:abstractNumId w:val="34"/>
  </w:num>
  <w:num w:numId="4">
    <w:abstractNumId w:val="29"/>
  </w:num>
  <w:num w:numId="5">
    <w:abstractNumId w:val="41"/>
  </w:num>
  <w:num w:numId="6">
    <w:abstractNumId w:val="31"/>
  </w:num>
  <w:num w:numId="7">
    <w:abstractNumId w:val="13"/>
  </w:num>
  <w:num w:numId="8">
    <w:abstractNumId w:val="15"/>
  </w:num>
  <w:num w:numId="9">
    <w:abstractNumId w:val="36"/>
  </w:num>
  <w:num w:numId="10">
    <w:abstractNumId w:val="17"/>
  </w:num>
  <w:num w:numId="11">
    <w:abstractNumId w:val="3"/>
  </w:num>
  <w:num w:numId="12">
    <w:abstractNumId w:val="4"/>
  </w:num>
  <w:num w:numId="13">
    <w:abstractNumId w:val="8"/>
  </w:num>
  <w:num w:numId="14">
    <w:abstractNumId w:val="19"/>
  </w:num>
  <w:num w:numId="15">
    <w:abstractNumId w:val="10"/>
  </w:num>
  <w:num w:numId="16">
    <w:abstractNumId w:val="18"/>
  </w:num>
  <w:num w:numId="17">
    <w:abstractNumId w:val="27"/>
  </w:num>
  <w:num w:numId="18">
    <w:abstractNumId w:val="42"/>
  </w:num>
  <w:num w:numId="19">
    <w:abstractNumId w:val="39"/>
  </w:num>
  <w:num w:numId="20">
    <w:abstractNumId w:val="5"/>
  </w:num>
  <w:num w:numId="21">
    <w:abstractNumId w:val="21"/>
  </w:num>
  <w:num w:numId="22">
    <w:abstractNumId w:val="25"/>
  </w:num>
  <w:num w:numId="23">
    <w:abstractNumId w:val="6"/>
  </w:num>
  <w:num w:numId="24">
    <w:abstractNumId w:val="43"/>
  </w:num>
  <w:num w:numId="25">
    <w:abstractNumId w:val="0"/>
  </w:num>
  <w:num w:numId="26">
    <w:abstractNumId w:val="1"/>
  </w:num>
  <w:num w:numId="27">
    <w:abstractNumId w:val="26"/>
  </w:num>
  <w:num w:numId="28">
    <w:abstractNumId w:val="16"/>
  </w:num>
  <w:num w:numId="29">
    <w:abstractNumId w:val="22"/>
  </w:num>
  <w:num w:numId="30">
    <w:abstractNumId w:val="32"/>
  </w:num>
  <w:num w:numId="31">
    <w:abstractNumId w:val="2"/>
  </w:num>
  <w:num w:numId="32">
    <w:abstractNumId w:val="35"/>
  </w:num>
  <w:num w:numId="33">
    <w:abstractNumId w:val="11"/>
  </w:num>
  <w:num w:numId="34">
    <w:abstractNumId w:val="20"/>
  </w:num>
  <w:num w:numId="35">
    <w:abstractNumId w:val="24"/>
  </w:num>
  <w:num w:numId="36">
    <w:abstractNumId w:val="7"/>
  </w:num>
  <w:num w:numId="37">
    <w:abstractNumId w:val="9"/>
  </w:num>
  <w:num w:numId="38">
    <w:abstractNumId w:val="28"/>
  </w:num>
  <w:num w:numId="39">
    <w:abstractNumId w:val="37"/>
  </w:num>
  <w:num w:numId="40">
    <w:abstractNumId w:val="30"/>
  </w:num>
  <w:num w:numId="41">
    <w:abstractNumId w:val="14"/>
  </w:num>
  <w:num w:numId="42">
    <w:abstractNumId w:val="23"/>
  </w:num>
  <w:num w:numId="43">
    <w:abstractNumId w:val="12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0028"/>
    <w:rsid w:val="00010BF0"/>
    <w:rsid w:val="0002419B"/>
    <w:rsid w:val="000368C4"/>
    <w:rsid w:val="00053A27"/>
    <w:rsid w:val="00072471"/>
    <w:rsid w:val="00076B6C"/>
    <w:rsid w:val="000938CE"/>
    <w:rsid w:val="000E1BDA"/>
    <w:rsid w:val="000E2373"/>
    <w:rsid w:val="000F3E2C"/>
    <w:rsid w:val="00121166"/>
    <w:rsid w:val="001465D3"/>
    <w:rsid w:val="001469B0"/>
    <w:rsid w:val="001A1090"/>
    <w:rsid w:val="001B3100"/>
    <w:rsid w:val="001B3101"/>
    <w:rsid w:val="001B78D7"/>
    <w:rsid w:val="001D18C7"/>
    <w:rsid w:val="001E07C0"/>
    <w:rsid w:val="001E105A"/>
    <w:rsid w:val="002120E6"/>
    <w:rsid w:val="00217C6D"/>
    <w:rsid w:val="00220E03"/>
    <w:rsid w:val="002220D0"/>
    <w:rsid w:val="00224A8A"/>
    <w:rsid w:val="00242BA9"/>
    <w:rsid w:val="0024492E"/>
    <w:rsid w:val="0024625A"/>
    <w:rsid w:val="00247B2C"/>
    <w:rsid w:val="00254366"/>
    <w:rsid w:val="00254F19"/>
    <w:rsid w:val="0025626A"/>
    <w:rsid w:val="00263200"/>
    <w:rsid w:val="00265116"/>
    <w:rsid w:val="00267115"/>
    <w:rsid w:val="00286826"/>
    <w:rsid w:val="00295A12"/>
    <w:rsid w:val="002965A1"/>
    <w:rsid w:val="0029691D"/>
    <w:rsid w:val="0029771A"/>
    <w:rsid w:val="002B0FB5"/>
    <w:rsid w:val="002B51D9"/>
    <w:rsid w:val="002D5772"/>
    <w:rsid w:val="002D73DA"/>
    <w:rsid w:val="003109BD"/>
    <w:rsid w:val="00316D2C"/>
    <w:rsid w:val="00331A13"/>
    <w:rsid w:val="00350C16"/>
    <w:rsid w:val="003561A7"/>
    <w:rsid w:val="00375EF1"/>
    <w:rsid w:val="0037719F"/>
    <w:rsid w:val="00391EC7"/>
    <w:rsid w:val="003936B3"/>
    <w:rsid w:val="003A24B2"/>
    <w:rsid w:val="003A263C"/>
    <w:rsid w:val="003A4581"/>
    <w:rsid w:val="003A742B"/>
    <w:rsid w:val="003B361A"/>
    <w:rsid w:val="003D22D4"/>
    <w:rsid w:val="003E4CBD"/>
    <w:rsid w:val="003F45F3"/>
    <w:rsid w:val="0045395E"/>
    <w:rsid w:val="0046101B"/>
    <w:rsid w:val="00486704"/>
    <w:rsid w:val="004B6B80"/>
    <w:rsid w:val="004B7B0D"/>
    <w:rsid w:val="004C0104"/>
    <w:rsid w:val="004D2135"/>
    <w:rsid w:val="004E45ED"/>
    <w:rsid w:val="005263A0"/>
    <w:rsid w:val="005378BC"/>
    <w:rsid w:val="0054677B"/>
    <w:rsid w:val="00554D41"/>
    <w:rsid w:val="00556847"/>
    <w:rsid w:val="00571002"/>
    <w:rsid w:val="0057690B"/>
    <w:rsid w:val="00586A9D"/>
    <w:rsid w:val="005A0B03"/>
    <w:rsid w:val="005C23D5"/>
    <w:rsid w:val="005E60D4"/>
    <w:rsid w:val="0061530B"/>
    <w:rsid w:val="00632650"/>
    <w:rsid w:val="006338F9"/>
    <w:rsid w:val="0064656E"/>
    <w:rsid w:val="006473A3"/>
    <w:rsid w:val="006518F1"/>
    <w:rsid w:val="00655D6D"/>
    <w:rsid w:val="006610C0"/>
    <w:rsid w:val="00667051"/>
    <w:rsid w:val="00667137"/>
    <w:rsid w:val="006856EC"/>
    <w:rsid w:val="00692F5A"/>
    <w:rsid w:val="006C01D5"/>
    <w:rsid w:val="00714BBE"/>
    <w:rsid w:val="007368A5"/>
    <w:rsid w:val="007465A0"/>
    <w:rsid w:val="00750741"/>
    <w:rsid w:val="0075168F"/>
    <w:rsid w:val="007579C3"/>
    <w:rsid w:val="00762211"/>
    <w:rsid w:val="0077272D"/>
    <w:rsid w:val="00797715"/>
    <w:rsid w:val="007A63D6"/>
    <w:rsid w:val="007B757B"/>
    <w:rsid w:val="007C0BDB"/>
    <w:rsid w:val="007F2A36"/>
    <w:rsid w:val="007F5B13"/>
    <w:rsid w:val="008002BC"/>
    <w:rsid w:val="0081696B"/>
    <w:rsid w:val="0083060B"/>
    <w:rsid w:val="008610FB"/>
    <w:rsid w:val="00867256"/>
    <w:rsid w:val="00873563"/>
    <w:rsid w:val="00881ACD"/>
    <w:rsid w:val="00886E86"/>
    <w:rsid w:val="0089209B"/>
    <w:rsid w:val="008E220D"/>
    <w:rsid w:val="008E7213"/>
    <w:rsid w:val="008F13CA"/>
    <w:rsid w:val="008F7E2B"/>
    <w:rsid w:val="009018B3"/>
    <w:rsid w:val="00941DCF"/>
    <w:rsid w:val="00947479"/>
    <w:rsid w:val="0096523E"/>
    <w:rsid w:val="009800B5"/>
    <w:rsid w:val="00A06C10"/>
    <w:rsid w:val="00A21196"/>
    <w:rsid w:val="00A31FC0"/>
    <w:rsid w:val="00A5220A"/>
    <w:rsid w:val="00A57D56"/>
    <w:rsid w:val="00A764E0"/>
    <w:rsid w:val="00A822AF"/>
    <w:rsid w:val="00A94259"/>
    <w:rsid w:val="00AA2A6F"/>
    <w:rsid w:val="00AA4444"/>
    <w:rsid w:val="00AB3E8F"/>
    <w:rsid w:val="00AB714F"/>
    <w:rsid w:val="00AF0222"/>
    <w:rsid w:val="00AF16E6"/>
    <w:rsid w:val="00AF7B2F"/>
    <w:rsid w:val="00B2013A"/>
    <w:rsid w:val="00B224FE"/>
    <w:rsid w:val="00B30658"/>
    <w:rsid w:val="00B31A2D"/>
    <w:rsid w:val="00B66F8C"/>
    <w:rsid w:val="00B83E6D"/>
    <w:rsid w:val="00B901F7"/>
    <w:rsid w:val="00BC3319"/>
    <w:rsid w:val="00BE38F2"/>
    <w:rsid w:val="00C158CF"/>
    <w:rsid w:val="00C27DAF"/>
    <w:rsid w:val="00C54673"/>
    <w:rsid w:val="00C81776"/>
    <w:rsid w:val="00C91017"/>
    <w:rsid w:val="00CC7D6D"/>
    <w:rsid w:val="00CE5AF7"/>
    <w:rsid w:val="00D119D6"/>
    <w:rsid w:val="00D17C86"/>
    <w:rsid w:val="00D209F1"/>
    <w:rsid w:val="00D2578A"/>
    <w:rsid w:val="00D35C91"/>
    <w:rsid w:val="00D474B9"/>
    <w:rsid w:val="00D57ECD"/>
    <w:rsid w:val="00D60540"/>
    <w:rsid w:val="00D92D61"/>
    <w:rsid w:val="00DA290F"/>
    <w:rsid w:val="00DA67F3"/>
    <w:rsid w:val="00DB082A"/>
    <w:rsid w:val="00DB5B1A"/>
    <w:rsid w:val="00DB701A"/>
    <w:rsid w:val="00DC1842"/>
    <w:rsid w:val="00E007E1"/>
    <w:rsid w:val="00E028A0"/>
    <w:rsid w:val="00E03F3A"/>
    <w:rsid w:val="00E10028"/>
    <w:rsid w:val="00E33868"/>
    <w:rsid w:val="00E4688C"/>
    <w:rsid w:val="00E52BAC"/>
    <w:rsid w:val="00E61512"/>
    <w:rsid w:val="00E65B6F"/>
    <w:rsid w:val="00E73315"/>
    <w:rsid w:val="00E775F0"/>
    <w:rsid w:val="00E80960"/>
    <w:rsid w:val="00E84D3C"/>
    <w:rsid w:val="00EC7B0F"/>
    <w:rsid w:val="00EF0A2E"/>
    <w:rsid w:val="00EF1DC8"/>
    <w:rsid w:val="00EF4F08"/>
    <w:rsid w:val="00F009E0"/>
    <w:rsid w:val="00F02543"/>
    <w:rsid w:val="00F117A7"/>
    <w:rsid w:val="00F22644"/>
    <w:rsid w:val="00F26439"/>
    <w:rsid w:val="00F52187"/>
    <w:rsid w:val="00F6258B"/>
    <w:rsid w:val="00F9784E"/>
    <w:rsid w:val="00FA0C44"/>
    <w:rsid w:val="00FA1108"/>
    <w:rsid w:val="00FC424C"/>
    <w:rsid w:val="00FE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806FF9"/>
  <w15:docId w15:val="{F178BFFB-0467-4FC2-8397-2B2C3303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72471"/>
    <w:rPr>
      <w:sz w:val="24"/>
    </w:rPr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b/>
      <w:bCs/>
    </w:rPr>
  </w:style>
  <w:style w:type="paragraph" w:styleId="2">
    <w:name w:val="heading 2"/>
    <w:basedOn w:val="a"/>
    <w:next w:val="a"/>
    <w:qFormat/>
    <w:rsid w:val="008E7213"/>
    <w:pPr>
      <w:keepNext/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tabs>
        <w:tab w:val="left" w:pos="0"/>
      </w:tabs>
      <w:ind w:firstLine="851"/>
    </w:pPr>
  </w:style>
  <w:style w:type="paragraph" w:styleId="20">
    <w:name w:val="Body Text Indent 2"/>
    <w:basedOn w:val="a"/>
    <w:pPr>
      <w:ind w:firstLine="851"/>
      <w:jc w:val="both"/>
    </w:pPr>
  </w:style>
  <w:style w:type="paragraph" w:styleId="a4">
    <w:name w:val="Title"/>
    <w:basedOn w:val="a"/>
    <w:link w:val="a5"/>
    <w:qFormat/>
    <w:pPr>
      <w:jc w:val="center"/>
    </w:pPr>
    <w:rPr>
      <w:b/>
      <w:bCs/>
      <w:lang w:val="x-none" w:eastAsia="x-none"/>
    </w:r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0"/>
  </w:style>
  <w:style w:type="paragraph" w:styleId="a8">
    <w:name w:val="header"/>
    <w:basedOn w:val="a"/>
    <w:link w:val="a9"/>
    <w:pPr>
      <w:tabs>
        <w:tab w:val="center" w:pos="4677"/>
        <w:tab w:val="right" w:pos="9355"/>
      </w:tabs>
    </w:pPr>
    <w:rPr>
      <w:lang w:val="x-none" w:eastAsia="x-none"/>
    </w:rPr>
  </w:style>
  <w:style w:type="paragraph" w:styleId="aa">
    <w:name w:val="Body Text"/>
    <w:basedOn w:val="a"/>
    <w:pPr>
      <w:spacing w:line="288" w:lineRule="auto"/>
      <w:jc w:val="both"/>
    </w:pPr>
  </w:style>
  <w:style w:type="table" w:styleId="ab">
    <w:name w:val="Table Grid"/>
    <w:basedOn w:val="a1"/>
    <w:rsid w:val="00BC33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Заголовок Знак"/>
    <w:link w:val="a4"/>
    <w:rsid w:val="00947479"/>
    <w:rPr>
      <w:b/>
      <w:bCs/>
      <w:sz w:val="24"/>
    </w:rPr>
  </w:style>
  <w:style w:type="character" w:customStyle="1" w:styleId="a9">
    <w:name w:val="Верхний колонтитул Знак"/>
    <w:link w:val="a8"/>
    <w:rsid w:val="00DB5B1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5;&#1072;&#1089;&#1090;&#1072;&#1089;&#1080;&#1103;\Desktop\&#1057;%20&#1087;&#1086;&#1088;&#1090;&#1072;&#1083;&#1072;\&#1043;&#1048;&#1040;%20&#1087;&#1086;%20&#1087;&#1088;&#1086;&#1075;&#1088;&#1072;&#1084;&#1084;&#1072;&#1084;%20&#1041;&#1057;&#1052;\&#1057;&#1052;&#1050;%20&#1060;%208.2.4-01-16_&#1043;&#1048;&#1040;_&#1047;&#1072;&#1103;&#1074;&#1083;&#1077;&#1085;&#1080;&#1077;%20&#1089;&#1090;&#1091;&#1076;&#1077;&#1085;&#1090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40__x0430__x0442__x043a__x043e__x0435__x0020__x043e__x043f__x0438__x0441__x0430__x043d__x0438__x0435_ xmlns="9d7e7b4c-b47a-4424-9c6a-afab0a3d73c1">Заявление обучающегося о самостоятельном характере выпускной квалификационной работы</_x041a__x0440__x0430__x0442__x043a__x043e__x0435__x0020__x043e__x043f__x0438__x0441__x0430__x043d__x0438__x0435_>
    <Responsibility xmlns="6c398cb0-b887-4a55-acf9-332cd5e6b2cc">
      <UserInfo>
        <DisplayName/>
        <AccountId xsi:nil="true"/>
        <AccountType/>
      </UserInfo>
    </Responsibilit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B38C0636A868E4E8EE19F8051A5CDA9" ma:contentTypeVersion="5" ma:contentTypeDescription="Создание документа." ma:contentTypeScope="" ma:versionID="fca785b961d3b6b71199d45c3d58bfd2">
  <xsd:schema xmlns:xsd="http://www.w3.org/2001/XMLSchema" xmlns:xs="http://www.w3.org/2001/XMLSchema" xmlns:p="http://schemas.microsoft.com/office/2006/metadata/properties" xmlns:ns2="9d7e7b4c-b47a-4424-9c6a-afab0a3d73c1" xmlns:ns3="6c398cb0-b887-4a55-acf9-332cd5e6b2cc" targetNamespace="http://schemas.microsoft.com/office/2006/metadata/properties" ma:root="true" ma:fieldsID="1bc6d5ab06637258e0134617a7ffc678" ns2:_="" ns3:_="">
    <xsd:import namespace="9d7e7b4c-b47a-4424-9c6a-afab0a3d73c1"/>
    <xsd:import namespace="6c398cb0-b887-4a55-acf9-332cd5e6b2cc"/>
    <xsd:element name="properties">
      <xsd:complexType>
        <xsd:sequence>
          <xsd:element name="documentManagement">
            <xsd:complexType>
              <xsd:all>
                <xsd:element ref="ns2:_x041a__x0440__x0430__x0442__x043a__x043e__x0435__x0020__x043e__x043f__x0438__x0441__x0430__x043d__x0438__x0435_" minOccurs="0"/>
                <xsd:element ref="ns3:Responsibil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e7b4c-b47a-4424-9c6a-afab0a3d73c1" elementFormDefault="qualified">
    <xsd:import namespace="http://schemas.microsoft.com/office/2006/documentManagement/types"/>
    <xsd:import namespace="http://schemas.microsoft.com/office/infopath/2007/PartnerControls"/>
    <xsd:element name="_x041a__x0440__x0430__x0442__x043a__x043e__x0435__x0020__x043e__x043f__x0438__x0441__x0430__x043d__x0438__x0435_" ma:index="8" nillable="true" ma:displayName="Краткое описание" ma:internalName="_x041a__x0440__x0430__x0442__x043a__x043e__x0435__x0020__x043e__x043f__x0438__x0441__x0430__x043d__x0438__x0435_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398cb0-b887-4a55-acf9-332cd5e6b2cc" elementFormDefault="qualified">
    <xsd:import namespace="http://schemas.microsoft.com/office/2006/documentManagement/types"/>
    <xsd:import namespace="http://schemas.microsoft.com/office/infopath/2007/PartnerControls"/>
    <xsd:element name="Responsibility" ma:index="9" nillable="true" ma:displayName="Ответственный" ma:list="UserInfo" ma:SharePointGroup="0" ma:internalName="Responsibility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78042F-599E-4CF5-AD8C-2F28BD8687DB}">
  <ds:schemaRefs>
    <ds:schemaRef ds:uri="http://schemas.microsoft.com/office/2006/metadata/properties"/>
    <ds:schemaRef ds:uri="http://schemas.microsoft.com/office/infopath/2007/PartnerControls"/>
    <ds:schemaRef ds:uri="9d7e7b4c-b47a-4424-9c6a-afab0a3d73c1"/>
    <ds:schemaRef ds:uri="6c398cb0-b887-4a55-acf9-332cd5e6b2cc"/>
  </ds:schemaRefs>
</ds:datastoreItem>
</file>

<file path=customXml/itemProps2.xml><?xml version="1.0" encoding="utf-8"?>
<ds:datastoreItem xmlns:ds="http://schemas.openxmlformats.org/officeDocument/2006/customXml" ds:itemID="{FD139706-27E0-4F0E-8F28-836F9C1891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96AE1D-B375-4E16-B07A-67585CEA39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e7b4c-b47a-4424-9c6a-afab0a3d73c1"/>
    <ds:schemaRef ds:uri="6c398cb0-b887-4a55-acf9-332cd5e6b2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СМК Ф 8.2.4-01-16_ГИА_Заявление студента.dot</Template>
  <TotalTime>6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Формы документов (записей) по процессу</vt:lpstr>
    </vt:vector>
  </TitlesOfParts>
  <Company>home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Формы документов (записей) по процессу</dc:title>
  <dc:creator>Анастасия</dc:creator>
  <cp:lastModifiedBy>Made</cp:lastModifiedBy>
  <cp:revision>4</cp:revision>
  <cp:lastPrinted>2004-09-30T05:50:00Z</cp:lastPrinted>
  <dcterms:created xsi:type="dcterms:W3CDTF">2021-05-25T07:18:00Z</dcterms:created>
  <dcterms:modified xsi:type="dcterms:W3CDTF">2021-06-10T17:00:00Z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0x010100CB38C0636A868E4E8EE19F8051A5CDA9</vt:lpwstr>
  </property>
  <property fmtid="{D5CDD505-2E9C-101B-9397-08002B2CF9AE}" pid="3" name="Order">
    <vt:r8>211500</vt:r8>
  </property>
  <property fmtid="{D5CDD505-2E9C-101B-9397-08002B2CF9AE}" pid="4" name="TemplateUrl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</Properties>
</file>