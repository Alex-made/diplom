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0" w:type="dxa"/>
        <w:tblLook w:val="01E0" w:firstRow="1" w:lastRow="1" w:firstColumn="1" w:lastColumn="1" w:noHBand="0" w:noVBand="0"/>
      </w:tblPr>
      <w:tblGrid>
        <w:gridCol w:w="2692"/>
        <w:gridCol w:w="6878"/>
      </w:tblGrid>
      <w:tr w:rsidR="00CF762E" w:rsidRPr="00807554" w14:paraId="53CD239D" w14:textId="77777777" w:rsidTr="00CF762E">
        <w:tc>
          <w:tcPr>
            <w:tcW w:w="2692" w:type="dxa"/>
          </w:tcPr>
          <w:p w14:paraId="7DEF101D" w14:textId="77777777" w:rsidR="00CF762E" w:rsidRPr="00807554" w:rsidRDefault="00CF762E" w:rsidP="00CF762E">
            <w:pPr>
              <w:jc w:val="both"/>
            </w:pPr>
            <w:r w:rsidRPr="00807554">
              <w:t>Институт (факультет)</w:t>
            </w:r>
          </w:p>
        </w:tc>
        <w:tc>
          <w:tcPr>
            <w:tcW w:w="6878" w:type="dxa"/>
            <w:tcBorders>
              <w:bottom w:val="single" w:sz="4" w:space="0" w:color="auto"/>
            </w:tcBorders>
          </w:tcPr>
          <w:p w14:paraId="6E6B704E" w14:textId="15CBC0F0" w:rsidR="00CF762E" w:rsidRPr="00807554" w:rsidRDefault="00CF762E" w:rsidP="00CF762E">
            <w:pPr>
              <w:jc w:val="both"/>
            </w:pPr>
            <w:r w:rsidRPr="0086594B">
              <w:t>Информационных технологий</w:t>
            </w:r>
          </w:p>
        </w:tc>
      </w:tr>
      <w:tr w:rsidR="00CF762E" w:rsidRPr="00807554" w14:paraId="2E69215F" w14:textId="77777777" w:rsidTr="00CF762E">
        <w:tc>
          <w:tcPr>
            <w:tcW w:w="2692" w:type="dxa"/>
          </w:tcPr>
          <w:p w14:paraId="7FDC12B3" w14:textId="77777777" w:rsidR="00CF762E" w:rsidRPr="00807554" w:rsidRDefault="00CF762E" w:rsidP="00CF762E">
            <w:pPr>
              <w:jc w:val="both"/>
            </w:pPr>
            <w:r>
              <w:t>Направление подготовки (с</w:t>
            </w:r>
            <w:r w:rsidRPr="00807554">
              <w:t>пециальность</w:t>
            </w:r>
            <w:r>
              <w:t>)</w:t>
            </w:r>
          </w:p>
        </w:tc>
        <w:tc>
          <w:tcPr>
            <w:tcW w:w="6878" w:type="dxa"/>
            <w:tcBorders>
              <w:top w:val="single" w:sz="4" w:space="0" w:color="auto"/>
              <w:bottom w:val="single" w:sz="4" w:space="0" w:color="auto"/>
            </w:tcBorders>
          </w:tcPr>
          <w:p w14:paraId="49BF7871" w14:textId="77777777" w:rsidR="00CF762E" w:rsidRDefault="00CF762E" w:rsidP="00CF762E">
            <w:pPr>
              <w:jc w:val="both"/>
            </w:pPr>
          </w:p>
          <w:p w14:paraId="2D92BDF3" w14:textId="77777777" w:rsidR="00CF762E" w:rsidRDefault="00CF762E" w:rsidP="00CF762E">
            <w:pPr>
              <w:jc w:val="both"/>
            </w:pPr>
          </w:p>
          <w:p w14:paraId="3121E16F" w14:textId="517C6DF2" w:rsidR="00CF762E" w:rsidRPr="00807554" w:rsidRDefault="00CF762E" w:rsidP="00CF762E">
            <w:pPr>
              <w:jc w:val="both"/>
            </w:pPr>
            <w:r>
              <w:t>27</w:t>
            </w:r>
            <w:r w:rsidRPr="0086594B">
              <w:t>.0</w:t>
            </w:r>
            <w:r>
              <w:t>4</w:t>
            </w:r>
            <w:r w:rsidRPr="0086594B">
              <w:t xml:space="preserve">.04 </w:t>
            </w:r>
            <w:r>
              <w:t>Управление в технических системах</w:t>
            </w:r>
          </w:p>
        </w:tc>
      </w:tr>
      <w:tr w:rsidR="00CF762E" w:rsidRPr="00807554" w14:paraId="77A2D709" w14:textId="77777777" w:rsidTr="00CF762E">
        <w:tc>
          <w:tcPr>
            <w:tcW w:w="2692" w:type="dxa"/>
          </w:tcPr>
          <w:p w14:paraId="1231F4DC" w14:textId="77777777" w:rsidR="00CF762E" w:rsidRPr="00807554" w:rsidRDefault="00CF762E" w:rsidP="00CF762E">
            <w:pPr>
              <w:jc w:val="both"/>
            </w:pPr>
            <w:r w:rsidRPr="00807554">
              <w:t>Выпускающая кафедра</w:t>
            </w:r>
          </w:p>
        </w:tc>
        <w:tc>
          <w:tcPr>
            <w:tcW w:w="6878" w:type="dxa"/>
            <w:tcBorders>
              <w:top w:val="single" w:sz="4" w:space="0" w:color="auto"/>
              <w:bottom w:val="single" w:sz="4" w:space="0" w:color="auto"/>
            </w:tcBorders>
          </w:tcPr>
          <w:p w14:paraId="47CB95C1" w14:textId="00173E6F" w:rsidR="00CF762E" w:rsidRPr="00807554" w:rsidRDefault="00CF762E" w:rsidP="00CF762E">
            <w:pPr>
              <w:jc w:val="both"/>
            </w:pPr>
            <w:r>
              <w:t>Автоматизации и управления</w:t>
            </w:r>
          </w:p>
        </w:tc>
      </w:tr>
    </w:tbl>
    <w:p w14:paraId="3D2069D5" w14:textId="77777777" w:rsidR="001E2B1B" w:rsidRDefault="001E2B1B" w:rsidP="001E2B1B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F88EA12" w14:textId="77777777" w:rsidR="001E2B1B" w:rsidRDefault="001E2B1B" w:rsidP="001E2B1B">
      <w:pPr>
        <w:pStyle w:val="2"/>
        <w:spacing w:before="0" w:after="0"/>
        <w:jc w:val="center"/>
        <w:rPr>
          <w:rFonts w:ascii="Times New Roman" w:hAnsi="Times New Roman" w:cs="Times New Roman"/>
          <w:i w:val="0"/>
          <w:caps/>
          <w:sz w:val="24"/>
          <w:szCs w:val="24"/>
        </w:rPr>
      </w:pPr>
      <w:r w:rsidRPr="00066AFA">
        <w:rPr>
          <w:rFonts w:ascii="Times New Roman" w:hAnsi="Times New Roman" w:cs="Times New Roman"/>
          <w:i w:val="0"/>
          <w:sz w:val="24"/>
          <w:szCs w:val="24"/>
        </w:rPr>
        <w:t>РЕЦЕНЗИЯ НА ВЫПУСКНУЮ КВАЛИФИКАЦИОННУЮ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066AFA">
        <w:rPr>
          <w:rFonts w:ascii="Times New Roman" w:hAnsi="Times New Roman" w:cs="Times New Roman"/>
          <w:i w:val="0"/>
          <w:sz w:val="24"/>
          <w:szCs w:val="24"/>
        </w:rPr>
        <w:t>РАБОТУ</w:t>
      </w:r>
    </w:p>
    <w:p w14:paraId="62887846" w14:textId="77777777" w:rsidR="001E2B1B" w:rsidRDefault="001E2B1B" w:rsidP="001E2B1B"/>
    <w:p w14:paraId="287AF710" w14:textId="77777777" w:rsidR="001E2B1B" w:rsidRDefault="001E2B1B" w:rsidP="001E2B1B">
      <w:pPr>
        <w:jc w:val="both"/>
      </w:pPr>
      <w:r>
        <w:t>Студента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1E2B1B" w:rsidRPr="00807554" w14:paraId="0B165FAF" w14:textId="77777777" w:rsidTr="00272906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1064EE4B" w14:textId="7586CB3E" w:rsidR="001E2B1B" w:rsidRPr="00807554" w:rsidRDefault="00CF762E" w:rsidP="00272906">
            <w:pPr>
              <w:jc w:val="both"/>
            </w:pPr>
            <w:r>
              <w:t>Смирнова Алексея Борисовича</w:t>
            </w:r>
          </w:p>
        </w:tc>
      </w:tr>
      <w:tr w:rsidR="001E2B1B" w:rsidRPr="00807554" w14:paraId="576DE768" w14:textId="77777777" w:rsidTr="00272906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14:paraId="74616508" w14:textId="77777777" w:rsidR="001E2B1B" w:rsidRPr="00272906" w:rsidRDefault="001E2B1B" w:rsidP="00272906">
            <w:pPr>
              <w:jc w:val="center"/>
              <w:rPr>
                <w:sz w:val="20"/>
                <w:szCs w:val="20"/>
              </w:rPr>
            </w:pPr>
            <w:r w:rsidRPr="00272906">
              <w:rPr>
                <w:sz w:val="20"/>
                <w:szCs w:val="20"/>
              </w:rPr>
              <w:t>фамилия, имя, отчество</w:t>
            </w:r>
          </w:p>
        </w:tc>
      </w:tr>
      <w:tr w:rsidR="001E2B1B" w:rsidRPr="00807554" w14:paraId="4D8665EB" w14:textId="77777777" w:rsidTr="00272906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2E53523B" w14:textId="77777777" w:rsidR="001E2B1B" w:rsidRPr="00807554" w:rsidRDefault="001E2B1B" w:rsidP="00272906">
            <w:pPr>
              <w:jc w:val="both"/>
            </w:pPr>
          </w:p>
        </w:tc>
      </w:tr>
    </w:tbl>
    <w:p w14:paraId="3800C2F6" w14:textId="77777777" w:rsidR="001E2B1B" w:rsidRDefault="001E2B1B" w:rsidP="001E2B1B">
      <w:pPr>
        <w:jc w:val="both"/>
      </w:pPr>
    </w:p>
    <w:p w14:paraId="10442200" w14:textId="77777777" w:rsidR="001E2B1B" w:rsidRDefault="001E2B1B" w:rsidP="001E2B1B">
      <w:pPr>
        <w:jc w:val="both"/>
      </w:pPr>
      <w:r w:rsidRPr="00066AFA">
        <w:t>Тема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1E2B1B" w:rsidRPr="00807554" w14:paraId="416858AF" w14:textId="77777777" w:rsidTr="00272906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20D90A2E" w14:textId="3A196AF8" w:rsidR="001E2B1B" w:rsidRPr="00807554" w:rsidRDefault="00CF762E" w:rsidP="00CF762E">
            <w:r>
              <w:t xml:space="preserve">Разработка системы автоматического развертывания </w:t>
            </w:r>
            <w:proofErr w:type="spellStart"/>
            <w:r>
              <w:t>микросервисных</w:t>
            </w:r>
            <w:proofErr w:type="spellEnd"/>
            <w:r>
              <w:t xml:space="preserve"> приложений</w:t>
            </w:r>
            <w:r>
              <w:t xml:space="preserve"> в</w:t>
            </w:r>
          </w:p>
        </w:tc>
      </w:tr>
      <w:tr w:rsidR="001E2B1B" w:rsidRPr="00807554" w14:paraId="4F620610" w14:textId="77777777" w:rsidTr="00272906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5B1F0079" w14:textId="57CEB52B" w:rsidR="001E2B1B" w:rsidRPr="00807554" w:rsidRDefault="00CF762E" w:rsidP="00CF762E">
            <w:r>
              <w:t xml:space="preserve">облачной инфраструктуре на </w:t>
            </w:r>
            <w:r>
              <w:t>основе алгоритма комбинаторной оптимизации</w:t>
            </w:r>
          </w:p>
        </w:tc>
      </w:tr>
      <w:tr w:rsidR="001E2B1B" w:rsidRPr="00807554" w14:paraId="5D8B8711" w14:textId="77777777" w:rsidTr="00272906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7E8F610F" w14:textId="48614CDE" w:rsidR="001E2B1B" w:rsidRPr="00807554" w:rsidRDefault="001E2B1B" w:rsidP="00272906">
            <w:pPr>
              <w:jc w:val="both"/>
            </w:pPr>
          </w:p>
        </w:tc>
      </w:tr>
      <w:tr w:rsidR="001E2B1B" w:rsidRPr="00807554" w14:paraId="673AF589" w14:textId="77777777" w:rsidTr="00272906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4CC97283" w14:textId="77777777" w:rsidR="001E2B1B" w:rsidRPr="00807554" w:rsidRDefault="001E2B1B" w:rsidP="00272906">
            <w:pPr>
              <w:jc w:val="both"/>
            </w:pPr>
          </w:p>
        </w:tc>
      </w:tr>
    </w:tbl>
    <w:p w14:paraId="5BEA82D4" w14:textId="77777777" w:rsidR="001E2B1B" w:rsidRPr="00066AFA" w:rsidRDefault="001E2B1B" w:rsidP="001E2B1B">
      <w:pPr>
        <w:jc w:val="both"/>
      </w:pPr>
    </w:p>
    <w:p w14:paraId="4EA9D4BC" w14:textId="77777777" w:rsidR="001E2B1B" w:rsidRPr="00066AFA" w:rsidRDefault="001E2B1B" w:rsidP="001E2B1B">
      <w:pPr>
        <w:pStyle w:val="a4"/>
        <w:ind w:firstLine="0"/>
        <w:rPr>
          <w:szCs w:val="24"/>
        </w:rPr>
      </w:pPr>
      <w:r w:rsidRPr="00066AFA">
        <w:rPr>
          <w:szCs w:val="24"/>
        </w:rPr>
        <w:t>В рецензии следует дать общую характеристику выпускной квалификационной работы (ее достоинства, недостатки, ошибки в расчетах, определениях, формулировках и др.); качество изложения и оформления; степень использования выпускником современных источников, технологий последних достижений науки и техники.</w:t>
      </w:r>
    </w:p>
    <w:p w14:paraId="64530257" w14:textId="58AA7600" w:rsidR="001E2B1B" w:rsidRDefault="001E2B1B" w:rsidP="001E2B1B">
      <w:pPr>
        <w:jc w:val="both"/>
      </w:pPr>
      <w:r w:rsidRPr="00066AFA">
        <w:t>Выводы и общая оценка работы.</w:t>
      </w:r>
    </w:p>
    <w:p w14:paraId="1E7DC76D" w14:textId="5A5869E0" w:rsidR="00C14C9B" w:rsidRDefault="00C14C9B" w:rsidP="001E2B1B">
      <w:pPr>
        <w:jc w:val="both"/>
      </w:pPr>
    </w:p>
    <w:p w14:paraId="2E7B5B48" w14:textId="178B8B2A" w:rsidR="00C14C9B" w:rsidRPr="00220F8D" w:rsidRDefault="00C14C9B" w:rsidP="00AC2F57">
      <w:pPr>
        <w:jc w:val="both"/>
        <w:rPr>
          <w:szCs w:val="20"/>
        </w:rPr>
      </w:pPr>
      <w:r>
        <w:rPr>
          <w:szCs w:val="20"/>
          <w:u w:val="single"/>
        </w:rPr>
        <w:t>______</w:t>
      </w:r>
      <w:r w:rsidRPr="002C034B">
        <w:rPr>
          <w:szCs w:val="20"/>
          <w:u w:val="single"/>
        </w:rPr>
        <w:t xml:space="preserve">На рецензию предоставлена выпускная квалификационная работа, выполненная в соответствии с требованиями к содержанию и оформлению. Целью работы является </w:t>
      </w:r>
      <w:r w:rsidRPr="002C034B">
        <w:rPr>
          <w:u w:val="single"/>
        </w:rPr>
        <w:t>минимизация количества задействованных виртуальных и физических серверов при распределении программных компонентов на серверной инфраструктуре</w:t>
      </w:r>
      <w:r w:rsidRPr="002C034B">
        <w:rPr>
          <w:szCs w:val="20"/>
          <w:u w:val="single"/>
        </w:rPr>
        <w:t>. Практическая значимость работы заключается в применении разработанной системы на предприятии. В работе автор решает ряд задач и вопросов, направленных на разработку математического, алгоритмического и программного обеспечения, структура работы выдержана в соответствии с требованиями по оформлению.</w:t>
      </w:r>
      <w:r w:rsidR="00AC2F57">
        <w:rPr>
          <w:szCs w:val="20"/>
          <w:u w:val="single"/>
        </w:rPr>
        <w:t xml:space="preserve"> </w:t>
      </w:r>
      <w:r w:rsidR="00AC2F57" w:rsidRPr="00AC2F57">
        <w:rPr>
          <w:szCs w:val="20"/>
          <w:u w:val="single"/>
        </w:rPr>
        <w:t xml:space="preserve">В работе предложено решение, которое </w:t>
      </w:r>
      <w:r w:rsidR="00AC2F57" w:rsidRPr="00AC2F57">
        <w:rPr>
          <w:szCs w:val="20"/>
          <w:u w:val="single"/>
        </w:rPr>
        <w:t>внедрено</w:t>
      </w:r>
      <w:r w:rsidR="00AC2F57" w:rsidRPr="00AC2F57">
        <w:rPr>
          <w:szCs w:val="20"/>
          <w:u w:val="single"/>
        </w:rPr>
        <w:t xml:space="preserve"> в существующую инфраструктуру </w:t>
      </w:r>
      <w:r w:rsidR="00AC2F57" w:rsidRPr="00AC2F57">
        <w:rPr>
          <w:szCs w:val="20"/>
          <w:u w:val="single"/>
        </w:rPr>
        <w:t>предприятия</w:t>
      </w:r>
      <w:r w:rsidR="00AC2F57" w:rsidRPr="00AC2F57">
        <w:rPr>
          <w:szCs w:val="20"/>
          <w:u w:val="single"/>
        </w:rPr>
        <w:t xml:space="preserve">. В качестве достоинства работы следует отметить низкий уровень затрат при внедрении системы за счет использования уже существующей </w:t>
      </w:r>
      <w:r w:rsidR="00AC2F57" w:rsidRPr="00AC2F57">
        <w:rPr>
          <w:szCs w:val="20"/>
          <w:u w:val="single"/>
        </w:rPr>
        <w:t>локальной</w:t>
      </w:r>
      <w:r w:rsidR="00AC2F57" w:rsidRPr="00AC2F57">
        <w:rPr>
          <w:szCs w:val="20"/>
          <w:u w:val="single"/>
        </w:rPr>
        <w:t xml:space="preserve"> сети учреждения.</w:t>
      </w:r>
      <w:r w:rsidR="00AC2F57">
        <w:rPr>
          <w:szCs w:val="20"/>
          <w:u w:val="single"/>
        </w:rPr>
        <w:t xml:space="preserve">                                                                            </w:t>
      </w:r>
      <w:r w:rsidR="008F432A" w:rsidRPr="00AC2F57">
        <w:rPr>
          <w:szCs w:val="20"/>
          <w:u w:val="single"/>
        </w:rPr>
        <w:t>Достаточный обзор существующего уровня техники и современных источников информации говорит о высоком качестве и степени проработки задач выпускной квалификационной работы.</w:t>
      </w:r>
      <w:r w:rsidR="008F432A">
        <w:rPr>
          <w:szCs w:val="20"/>
          <w:u w:val="single"/>
        </w:rPr>
        <w:t xml:space="preserve"> </w:t>
      </w:r>
      <w:proofErr w:type="gramStart"/>
      <w:r w:rsidRPr="002C034B">
        <w:rPr>
          <w:szCs w:val="20"/>
          <w:u w:val="single"/>
        </w:rPr>
        <w:t>Выпускная</w:t>
      </w:r>
      <w:proofErr w:type="gramEnd"/>
      <w:r w:rsidRPr="002C034B">
        <w:rPr>
          <w:szCs w:val="20"/>
          <w:u w:val="single"/>
        </w:rPr>
        <w:t xml:space="preserve"> квалификационная работа заслуживает оценки «отлично», а Смирнову А.Б. присвоения квалификации магистр по направлению подготовки (специальности) 27.0</w:t>
      </w:r>
      <w:r w:rsidR="00CF762E">
        <w:rPr>
          <w:szCs w:val="20"/>
          <w:u w:val="single"/>
        </w:rPr>
        <w:t>4</w:t>
      </w:r>
      <w:r w:rsidRPr="002C034B">
        <w:rPr>
          <w:szCs w:val="20"/>
          <w:u w:val="single"/>
        </w:rPr>
        <w:t>.04 «Управление в технических системах».</w:t>
      </w:r>
    </w:p>
    <w:p w14:paraId="0CE2A8F2" w14:textId="77777777" w:rsidR="00C14C9B" w:rsidRPr="00066AFA" w:rsidRDefault="00C14C9B" w:rsidP="001E2B1B">
      <w:pPr>
        <w:jc w:val="both"/>
      </w:pPr>
    </w:p>
    <w:p w14:paraId="43C10D75" w14:textId="77777777" w:rsidR="001E2B1B" w:rsidRPr="00066AFA" w:rsidRDefault="001E2B1B" w:rsidP="001E2B1B">
      <w:pPr>
        <w:jc w:val="both"/>
      </w:pPr>
      <w:r w:rsidRPr="00066AFA">
        <w:t>Рецензент: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6901"/>
      </w:tblGrid>
      <w:tr w:rsidR="001E2B1B" w:rsidRPr="00807554" w14:paraId="5D66CF94" w14:textId="77777777" w:rsidTr="00272906">
        <w:tc>
          <w:tcPr>
            <w:tcW w:w="2726" w:type="dxa"/>
          </w:tcPr>
          <w:p w14:paraId="602E1DAA" w14:textId="77777777" w:rsidR="001E2B1B" w:rsidRPr="00807554" w:rsidRDefault="001E2B1B" w:rsidP="00272906">
            <w:pPr>
              <w:jc w:val="both"/>
            </w:pPr>
            <w:r w:rsidRPr="00066AFA">
              <w:t>Ф.И.О.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14:paraId="6434ECA1" w14:textId="61DFB8AF" w:rsidR="001E2B1B" w:rsidRPr="00807554" w:rsidRDefault="00CF1777" w:rsidP="00272906">
            <w:pPr>
              <w:jc w:val="both"/>
            </w:pPr>
            <w:r>
              <w:t>Кривенко Александр Сергеевич</w:t>
            </w:r>
          </w:p>
        </w:tc>
      </w:tr>
      <w:tr w:rsidR="001E2B1B" w:rsidRPr="00807554" w14:paraId="7651FF92" w14:textId="77777777" w:rsidTr="00272906">
        <w:tc>
          <w:tcPr>
            <w:tcW w:w="2726" w:type="dxa"/>
          </w:tcPr>
          <w:p w14:paraId="4C363A9B" w14:textId="77777777" w:rsidR="001E2B1B" w:rsidRPr="00807554" w:rsidRDefault="001E2B1B" w:rsidP="00272906">
            <w:pPr>
              <w:jc w:val="both"/>
            </w:pPr>
            <w:r w:rsidRPr="00066AFA">
              <w:t>Место работы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14:paraId="57731DFB" w14:textId="5F0B40EC" w:rsidR="001E2B1B" w:rsidRPr="00807554" w:rsidRDefault="00CF1777" w:rsidP="00272906">
            <w:pPr>
              <w:jc w:val="both"/>
            </w:pPr>
            <w:r>
              <w:t xml:space="preserve">АО «Северсталь – </w:t>
            </w:r>
            <w:proofErr w:type="spellStart"/>
            <w:r>
              <w:t>инфоком</w:t>
            </w:r>
            <w:proofErr w:type="spellEnd"/>
            <w:r>
              <w:t>»</w:t>
            </w:r>
          </w:p>
        </w:tc>
      </w:tr>
      <w:tr w:rsidR="001E2B1B" w:rsidRPr="00807554" w14:paraId="6EF40A80" w14:textId="77777777" w:rsidTr="00272906">
        <w:tc>
          <w:tcPr>
            <w:tcW w:w="2726" w:type="dxa"/>
          </w:tcPr>
          <w:p w14:paraId="42C678A1" w14:textId="77777777" w:rsidR="001E2B1B" w:rsidRPr="00807554" w:rsidRDefault="001E2B1B" w:rsidP="00272906">
            <w:pPr>
              <w:jc w:val="both"/>
            </w:pPr>
            <w:r w:rsidRPr="00066AFA">
              <w:t>Должность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14:paraId="530E843D" w14:textId="3B368EF5" w:rsidR="001E2B1B" w:rsidRPr="00807554" w:rsidRDefault="00CF1777" w:rsidP="00272906">
            <w:pPr>
              <w:jc w:val="both"/>
            </w:pPr>
            <w:r>
              <w:t>Руководитель группы</w:t>
            </w:r>
          </w:p>
        </w:tc>
      </w:tr>
      <w:tr w:rsidR="001E2B1B" w:rsidRPr="00807554" w14:paraId="427E47C7" w14:textId="77777777" w:rsidTr="00272906">
        <w:tc>
          <w:tcPr>
            <w:tcW w:w="2726" w:type="dxa"/>
          </w:tcPr>
          <w:p w14:paraId="2343B162" w14:textId="77777777" w:rsidR="001E2B1B" w:rsidRPr="00066AFA" w:rsidRDefault="001E2B1B" w:rsidP="00272906">
            <w:pPr>
              <w:jc w:val="both"/>
            </w:pPr>
            <w:r w:rsidRPr="00066AFA">
              <w:t>Дата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14:paraId="76F8D131" w14:textId="721A84FB" w:rsidR="001E2B1B" w:rsidRPr="00807554" w:rsidRDefault="00CF1777" w:rsidP="00272906">
            <w:pPr>
              <w:jc w:val="both"/>
            </w:pPr>
            <w:r>
              <w:t>17.06.2021</w:t>
            </w:r>
          </w:p>
        </w:tc>
      </w:tr>
      <w:tr w:rsidR="001E2B1B" w:rsidRPr="00807554" w14:paraId="2E67F420" w14:textId="77777777" w:rsidTr="00272906">
        <w:tc>
          <w:tcPr>
            <w:tcW w:w="2726" w:type="dxa"/>
          </w:tcPr>
          <w:p w14:paraId="01946441" w14:textId="77777777" w:rsidR="001E2B1B" w:rsidRPr="00066AFA" w:rsidRDefault="001E2B1B" w:rsidP="00272906">
            <w:pPr>
              <w:jc w:val="both"/>
            </w:pPr>
            <w:r>
              <w:t>Подпись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14:paraId="34D6C59D" w14:textId="77777777" w:rsidR="001E2B1B" w:rsidRPr="00807554" w:rsidRDefault="001E2B1B" w:rsidP="00272906">
            <w:pPr>
              <w:jc w:val="both"/>
            </w:pPr>
          </w:p>
        </w:tc>
      </w:tr>
    </w:tbl>
    <w:p w14:paraId="650D37AB" w14:textId="77777777" w:rsidR="008969B9" w:rsidRDefault="008969B9" w:rsidP="001E2B1B"/>
    <w:sectPr w:rsidR="008969B9" w:rsidSect="00ED17F6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AFDAF" w14:textId="77777777" w:rsidR="00416FE2" w:rsidRDefault="00416FE2" w:rsidP="00ED17F6">
      <w:r>
        <w:separator/>
      </w:r>
    </w:p>
  </w:endnote>
  <w:endnote w:type="continuationSeparator" w:id="0">
    <w:p w14:paraId="4485FFFA" w14:textId="77777777" w:rsidR="00416FE2" w:rsidRDefault="00416FE2" w:rsidP="00ED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B191F" w14:textId="77777777" w:rsidR="00416FE2" w:rsidRDefault="00416FE2" w:rsidP="00ED17F6">
      <w:r>
        <w:separator/>
      </w:r>
    </w:p>
  </w:footnote>
  <w:footnote w:type="continuationSeparator" w:id="0">
    <w:p w14:paraId="0C0B646F" w14:textId="77777777" w:rsidR="00416FE2" w:rsidRDefault="00416FE2" w:rsidP="00ED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8AD94" w14:textId="77777777" w:rsidR="00EF7E38" w:rsidRPr="000725D8" w:rsidRDefault="00EF7E38" w:rsidP="00EF7E38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12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EF7E38" w:rsidRPr="00632C8A" w14:paraId="39EBEF8A" w14:textId="77777777" w:rsidTr="00CD410E">
      <w:trPr>
        <w:jc w:val="center"/>
      </w:trPr>
      <w:tc>
        <w:tcPr>
          <w:tcW w:w="9854" w:type="dxa"/>
        </w:tcPr>
        <w:p w14:paraId="3C6807DE" w14:textId="77777777" w:rsidR="00EF7E38" w:rsidRPr="00632C8A" w:rsidRDefault="00EF7E38" w:rsidP="00CD410E">
          <w:pPr>
            <w:pStyle w:val="aa"/>
            <w:rPr>
              <w:caps/>
              <w:szCs w:val="24"/>
            </w:rPr>
          </w:pPr>
          <w:r w:rsidRPr="00632C8A">
            <w:rPr>
              <w:caps/>
              <w:szCs w:val="24"/>
            </w:rPr>
            <w:t>минобрнауки россии</w:t>
          </w:r>
        </w:p>
        <w:p w14:paraId="7E02A849" w14:textId="77777777" w:rsidR="005F5F32" w:rsidRDefault="00EF7E38" w:rsidP="00CD410E">
          <w:pPr>
            <w:pStyle w:val="aa"/>
            <w:rPr>
              <w:szCs w:val="24"/>
            </w:rPr>
          </w:pPr>
          <w:r w:rsidRPr="00632C8A">
            <w:rPr>
              <w:szCs w:val="24"/>
            </w:rPr>
            <w:t xml:space="preserve">федеральное государственное бюджетное </w:t>
          </w:r>
        </w:p>
        <w:p w14:paraId="46FEF427" w14:textId="77777777" w:rsidR="00EF7E38" w:rsidRPr="00632C8A" w:rsidRDefault="00EF7E38" w:rsidP="00CD410E">
          <w:pPr>
            <w:pStyle w:val="aa"/>
            <w:rPr>
              <w:szCs w:val="24"/>
            </w:rPr>
          </w:pPr>
          <w:r w:rsidRPr="00632C8A">
            <w:rPr>
              <w:szCs w:val="24"/>
            </w:rPr>
            <w:t>образовательное учреждение</w:t>
          </w:r>
          <w:r w:rsidR="005F5F32">
            <w:rPr>
              <w:szCs w:val="24"/>
            </w:rPr>
            <w:t xml:space="preserve"> </w:t>
          </w:r>
          <w:r w:rsidRPr="00632C8A">
            <w:rPr>
              <w:szCs w:val="24"/>
            </w:rPr>
            <w:t>высшего образования</w:t>
          </w:r>
        </w:p>
        <w:p w14:paraId="3DE94AEB" w14:textId="77777777" w:rsidR="00EF7E38" w:rsidRPr="00632C8A" w:rsidRDefault="00AC7962" w:rsidP="00CD410E">
          <w:pPr>
            <w:pStyle w:val="aa"/>
          </w:pPr>
          <w:r w:rsidRPr="00632C8A">
            <w:rPr>
              <w:szCs w:val="24"/>
            </w:rPr>
            <w:t>«Череповецкий государственный университет»</w:t>
          </w:r>
        </w:p>
      </w:tc>
    </w:tr>
  </w:tbl>
  <w:p w14:paraId="2B5156A1" w14:textId="77777777" w:rsidR="00ED17F6" w:rsidRPr="00EF7E38" w:rsidRDefault="00ED17F6" w:rsidP="00EF7E3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F32"/>
    <w:rsid w:val="0015598D"/>
    <w:rsid w:val="001E2B1B"/>
    <w:rsid w:val="00272906"/>
    <w:rsid w:val="002759DB"/>
    <w:rsid w:val="00320D70"/>
    <w:rsid w:val="00416FE2"/>
    <w:rsid w:val="00524F08"/>
    <w:rsid w:val="005B7973"/>
    <w:rsid w:val="005F5F32"/>
    <w:rsid w:val="00632C8A"/>
    <w:rsid w:val="006D0130"/>
    <w:rsid w:val="0072018B"/>
    <w:rsid w:val="00744517"/>
    <w:rsid w:val="00750DD1"/>
    <w:rsid w:val="008969B9"/>
    <w:rsid w:val="008F432A"/>
    <w:rsid w:val="00AC2F57"/>
    <w:rsid w:val="00AC7962"/>
    <w:rsid w:val="00AF5940"/>
    <w:rsid w:val="00C14C9B"/>
    <w:rsid w:val="00CD410E"/>
    <w:rsid w:val="00CF1777"/>
    <w:rsid w:val="00CF762E"/>
    <w:rsid w:val="00D063B8"/>
    <w:rsid w:val="00D34BDF"/>
    <w:rsid w:val="00DD6E74"/>
    <w:rsid w:val="00DE4C20"/>
    <w:rsid w:val="00EB33D2"/>
    <w:rsid w:val="00ED17F6"/>
    <w:rsid w:val="00EF7E38"/>
    <w:rsid w:val="00F4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88F794"/>
  <w15:docId w15:val="{29F9E179-16CC-4E87-A1D7-482F91E9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ED17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D17F6"/>
    <w:rPr>
      <w:sz w:val="24"/>
      <w:szCs w:val="24"/>
    </w:rPr>
  </w:style>
  <w:style w:type="paragraph" w:styleId="a8">
    <w:name w:val="footer"/>
    <w:basedOn w:val="a"/>
    <w:link w:val="a9"/>
    <w:rsid w:val="00ED17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ED17F6"/>
    <w:rPr>
      <w:sz w:val="24"/>
      <w:szCs w:val="24"/>
    </w:rPr>
  </w:style>
  <w:style w:type="paragraph" w:styleId="aa">
    <w:name w:val="Title"/>
    <w:basedOn w:val="a"/>
    <w:link w:val="ab"/>
    <w:qFormat/>
    <w:rsid w:val="00ED17F6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ED17F6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12_&#1056;&#1077;&#1094;&#1077;&#1085;&#1079;&#1080;&#1103;%20&#1085;&#1072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Рецензия на выпускную квалификационную работу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Props1.xml><?xml version="1.0" encoding="utf-8"?>
<ds:datastoreItem xmlns:ds="http://schemas.openxmlformats.org/officeDocument/2006/customXml" ds:itemID="{ED0522CC-1F2C-4F7F-90F1-F1BA7E21AC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271988-147E-477D-9162-262F96BD4B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A48D3-AEEF-4DF9-9172-B481D134DB05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8.2.4-01-12_Рецензия на ВКР.dot</Template>
  <TotalTime>29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Made</cp:lastModifiedBy>
  <cp:revision>8</cp:revision>
  <dcterms:created xsi:type="dcterms:W3CDTF">2021-05-25T11:12:00Z</dcterms:created>
  <dcterms:modified xsi:type="dcterms:W3CDTF">2021-06-15T21:10:00Z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211100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