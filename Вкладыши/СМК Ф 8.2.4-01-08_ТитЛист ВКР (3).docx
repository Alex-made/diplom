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685"/>
        <w:gridCol w:w="6885"/>
      </w:tblGrid>
      <w:tr w:rsidR="003F10C9" w:rsidRPr="00807554" w14:paraId="450710E9" w14:textId="77777777" w:rsidTr="003E1ADE">
        <w:tc>
          <w:tcPr>
            <w:tcW w:w="2726" w:type="dxa"/>
          </w:tcPr>
          <w:p w14:paraId="1A02FF88" w14:textId="77777777" w:rsidR="003F10C9" w:rsidRPr="00807554" w:rsidRDefault="003F10C9" w:rsidP="003E1ADE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0011C6DF" w14:textId="77777777" w:rsidR="003F10C9" w:rsidRPr="00807554" w:rsidRDefault="003B0BF1" w:rsidP="003E1ADE">
            <w:pPr>
              <w:jc w:val="both"/>
            </w:pPr>
            <w:r w:rsidRPr="0086594B">
              <w:t>Информационных технологий</w:t>
            </w:r>
          </w:p>
        </w:tc>
      </w:tr>
      <w:tr w:rsidR="003F10C9" w:rsidRPr="00807554" w14:paraId="1CBAC678" w14:textId="77777777" w:rsidTr="003E1ADE">
        <w:tc>
          <w:tcPr>
            <w:tcW w:w="2726" w:type="dxa"/>
          </w:tcPr>
          <w:p w14:paraId="3B208174" w14:textId="77777777" w:rsidR="003F10C9" w:rsidRPr="00807554" w:rsidRDefault="009E47D5" w:rsidP="003E1ADE">
            <w:pPr>
              <w:jc w:val="both"/>
            </w:pPr>
            <w:r>
              <w:t>Направление подготовки (с</w:t>
            </w:r>
            <w:r w:rsidR="003F10C9" w:rsidRPr="00807554">
              <w:t>пециальность</w:t>
            </w:r>
            <w:r>
              <w:t>)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398DA2B6" w14:textId="77777777" w:rsidR="003D005C" w:rsidRDefault="003D005C" w:rsidP="003E1ADE">
            <w:pPr>
              <w:jc w:val="both"/>
            </w:pPr>
          </w:p>
          <w:p w14:paraId="0858C9C8" w14:textId="77777777" w:rsidR="003D005C" w:rsidRDefault="003D005C" w:rsidP="003E1ADE">
            <w:pPr>
              <w:jc w:val="both"/>
            </w:pPr>
          </w:p>
          <w:p w14:paraId="69131934" w14:textId="09A7E069" w:rsidR="003F10C9" w:rsidRPr="00807554" w:rsidRDefault="003B0BF1" w:rsidP="003E1ADE">
            <w:pPr>
              <w:jc w:val="both"/>
            </w:pPr>
            <w:r>
              <w:t>27</w:t>
            </w:r>
            <w:r w:rsidRPr="0086594B">
              <w:t>.0</w:t>
            </w:r>
            <w:r w:rsidR="00E104EF">
              <w:t>4</w:t>
            </w:r>
            <w:r w:rsidRPr="0086594B">
              <w:t xml:space="preserve">.04 </w:t>
            </w:r>
            <w:r>
              <w:t>Управление в технических системах</w:t>
            </w:r>
          </w:p>
        </w:tc>
      </w:tr>
      <w:tr w:rsidR="003F10C9" w:rsidRPr="00807554" w14:paraId="50BB36B9" w14:textId="77777777" w:rsidTr="003E1ADE">
        <w:tc>
          <w:tcPr>
            <w:tcW w:w="2726" w:type="dxa"/>
          </w:tcPr>
          <w:p w14:paraId="445CB69F" w14:textId="77777777" w:rsidR="003F10C9" w:rsidRPr="00807554" w:rsidRDefault="003F10C9" w:rsidP="003E1ADE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14:paraId="33D6C11D" w14:textId="73C8672B" w:rsidR="003F10C9" w:rsidRPr="00807554" w:rsidRDefault="003B0BF1" w:rsidP="003E1ADE">
            <w:pPr>
              <w:jc w:val="both"/>
            </w:pPr>
            <w:r>
              <w:t>Автоматизации и управления</w:t>
            </w:r>
          </w:p>
        </w:tc>
      </w:tr>
    </w:tbl>
    <w:p w14:paraId="392F3219" w14:textId="77777777" w:rsidR="003F10C9" w:rsidRDefault="003F10C9" w:rsidP="003F10C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A1A938" w14:textId="77777777" w:rsidR="003F10C9" w:rsidRDefault="003F10C9" w:rsidP="003F10C9">
      <w:pPr>
        <w:jc w:val="center"/>
      </w:pPr>
    </w:p>
    <w:p w14:paraId="6EE5B5C3" w14:textId="77777777" w:rsidR="003F10C9" w:rsidRDefault="003F10C9" w:rsidP="003F10C9">
      <w:pPr>
        <w:jc w:val="center"/>
      </w:pPr>
    </w:p>
    <w:p w14:paraId="7D7AF3AB" w14:textId="77777777" w:rsidR="003F10C9" w:rsidRPr="00A85B24" w:rsidRDefault="003F10C9" w:rsidP="003F10C9">
      <w:pPr>
        <w:jc w:val="center"/>
      </w:pPr>
    </w:p>
    <w:p w14:paraId="70E2F4CF" w14:textId="77777777" w:rsidR="003F10C9" w:rsidRPr="00807554" w:rsidRDefault="003F10C9" w:rsidP="003F10C9">
      <w:pPr>
        <w:pStyle w:val="1"/>
        <w:spacing w:before="0" w:after="0"/>
        <w:jc w:val="center"/>
        <w:rPr>
          <w:rFonts w:ascii="Times New Roman" w:hAnsi="Times New Roman" w:cs="Times New Roman"/>
        </w:rPr>
      </w:pPr>
      <w:r w:rsidRPr="00807554">
        <w:rPr>
          <w:rFonts w:ascii="Times New Roman" w:hAnsi="Times New Roman" w:cs="Times New Roman"/>
        </w:rPr>
        <w:t>ВЫПУСКНАЯ КВАЛИФИКАЦИОННАЯ РАБОТА</w:t>
      </w:r>
    </w:p>
    <w:p w14:paraId="4DD6959F" w14:textId="77777777" w:rsidR="003F10C9" w:rsidRDefault="003F10C9" w:rsidP="003F10C9">
      <w:pPr>
        <w:jc w:val="center"/>
      </w:pPr>
    </w:p>
    <w:p w14:paraId="3C36C84F" w14:textId="77777777" w:rsidR="003F10C9" w:rsidRDefault="003F10C9" w:rsidP="003F10C9">
      <w:pPr>
        <w:jc w:val="center"/>
      </w:pPr>
    </w:p>
    <w:p w14:paraId="1CAF467C" w14:textId="77777777" w:rsidR="003F10C9" w:rsidRDefault="003F10C9" w:rsidP="003F10C9">
      <w:pPr>
        <w:jc w:val="center"/>
      </w:pPr>
    </w:p>
    <w:p w14:paraId="0B2FB6FA" w14:textId="77777777" w:rsidR="003F10C9" w:rsidRPr="00807554" w:rsidRDefault="003F10C9" w:rsidP="003F10C9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53"/>
        <w:gridCol w:w="6917"/>
      </w:tblGrid>
      <w:tr w:rsidR="003F10C9" w:rsidRPr="00807554" w14:paraId="20F05D70" w14:textId="77777777" w:rsidTr="003E1ADE">
        <w:tc>
          <w:tcPr>
            <w:tcW w:w="2726" w:type="dxa"/>
          </w:tcPr>
          <w:p w14:paraId="408B4393" w14:textId="77777777" w:rsidR="003F10C9" w:rsidRPr="00807554" w:rsidRDefault="003F10C9" w:rsidP="003E1ADE">
            <w:pPr>
              <w:jc w:val="both"/>
            </w:pPr>
            <w:r w:rsidRPr="00807554">
              <w:t>Название работы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39AC456E" w14:textId="0C286926" w:rsidR="003F10C9" w:rsidRPr="00807554" w:rsidRDefault="003B0BF1" w:rsidP="003E1ADE">
            <w:pPr>
              <w:jc w:val="both"/>
            </w:pPr>
            <w:r>
              <w:t>РАЗРАБОТКА СИСТЕМЫ АВТОМАТИЧЕСКОГО</w:t>
            </w:r>
          </w:p>
        </w:tc>
      </w:tr>
      <w:tr w:rsidR="003F10C9" w:rsidRPr="00807554" w14:paraId="0A0BE880" w14:textId="77777777" w:rsidTr="003E1ADE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14:paraId="403D484F" w14:textId="7A9E2B7A" w:rsidR="003F10C9" w:rsidRPr="00807554" w:rsidRDefault="003B0BF1" w:rsidP="003E1ADE">
            <w:pPr>
              <w:jc w:val="both"/>
            </w:pPr>
            <w:r>
              <w:t>РАЗВЕРТЫВАНИЯ МИКРОСЕРВИСНЫХ ПРИЛОЖЕНИЙ В ОБЛАЧНОЙ</w:t>
            </w:r>
          </w:p>
        </w:tc>
      </w:tr>
      <w:tr w:rsidR="003F10C9" w:rsidRPr="00807554" w14:paraId="798B8DEF" w14:textId="77777777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E33C43" w14:textId="612B3A3C" w:rsidR="003F10C9" w:rsidRPr="00807554" w:rsidRDefault="003B0BF1" w:rsidP="003E1ADE">
            <w:pPr>
              <w:jc w:val="both"/>
            </w:pPr>
            <w:r>
              <w:t>ИНФРАСТРУКТУРЕ НА ОСНОВЕ АЛГОРИТМА КОМБИНАТОРНОЙ</w:t>
            </w:r>
          </w:p>
        </w:tc>
      </w:tr>
      <w:tr w:rsidR="003F10C9" w:rsidRPr="00807554" w14:paraId="6232CF08" w14:textId="77777777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D1017B" w14:textId="1449F8C1" w:rsidR="003F10C9" w:rsidRPr="00807554" w:rsidRDefault="003B0BF1" w:rsidP="003E1ADE">
            <w:pPr>
              <w:jc w:val="both"/>
            </w:pPr>
            <w:r>
              <w:t>ОПТИМИЗАЦИИ</w:t>
            </w:r>
          </w:p>
        </w:tc>
      </w:tr>
      <w:tr w:rsidR="003F10C9" w:rsidRPr="00807554" w14:paraId="152A7863" w14:textId="77777777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3D4FC7" w14:textId="77777777" w:rsidR="003F10C9" w:rsidRPr="00807554" w:rsidRDefault="003F10C9" w:rsidP="003E1ADE">
            <w:pPr>
              <w:jc w:val="both"/>
            </w:pPr>
          </w:p>
        </w:tc>
      </w:tr>
    </w:tbl>
    <w:p w14:paraId="19592171" w14:textId="77777777" w:rsidR="003F10C9" w:rsidRDefault="003F10C9" w:rsidP="003F10C9"/>
    <w:tbl>
      <w:tblPr>
        <w:tblW w:w="0" w:type="auto"/>
        <w:tblLook w:val="01E0" w:firstRow="1" w:lastRow="1" w:firstColumn="1" w:lastColumn="1" w:noHBand="0" w:noVBand="0"/>
      </w:tblPr>
      <w:tblGrid>
        <w:gridCol w:w="2670"/>
        <w:gridCol w:w="6900"/>
      </w:tblGrid>
      <w:tr w:rsidR="003B0BF1" w:rsidRPr="00807554" w14:paraId="532E2ACE" w14:textId="77777777" w:rsidTr="003B0BF1">
        <w:tc>
          <w:tcPr>
            <w:tcW w:w="2670" w:type="dxa"/>
          </w:tcPr>
          <w:p w14:paraId="0B64BDBA" w14:textId="77777777" w:rsidR="003B0BF1" w:rsidRPr="00807554" w:rsidRDefault="003B0BF1" w:rsidP="003B0BF1">
            <w:pPr>
              <w:jc w:val="both"/>
            </w:pPr>
            <w:r w:rsidRPr="00807554">
              <w:t>Студента</w:t>
            </w:r>
          </w:p>
        </w:tc>
        <w:tc>
          <w:tcPr>
            <w:tcW w:w="6900" w:type="dxa"/>
            <w:tcBorders>
              <w:bottom w:val="single" w:sz="4" w:space="0" w:color="auto"/>
            </w:tcBorders>
          </w:tcPr>
          <w:p w14:paraId="32CF3B99" w14:textId="30868603" w:rsidR="003B0BF1" w:rsidRPr="00807554" w:rsidRDefault="003B0BF1" w:rsidP="003B0BF1">
            <w:pPr>
              <w:jc w:val="both"/>
            </w:pPr>
            <w:r>
              <w:t>Смирнова Алексея Борисовича</w:t>
            </w:r>
          </w:p>
        </w:tc>
      </w:tr>
      <w:tr w:rsidR="003B0BF1" w:rsidRPr="00807554" w14:paraId="7C681C47" w14:textId="77777777" w:rsidTr="003B0BF1">
        <w:tc>
          <w:tcPr>
            <w:tcW w:w="2670" w:type="dxa"/>
          </w:tcPr>
          <w:p w14:paraId="2D2D12F4" w14:textId="77777777" w:rsidR="003B0BF1" w:rsidRPr="00807554" w:rsidRDefault="003B0BF1" w:rsidP="003B0BF1">
            <w:pPr>
              <w:jc w:val="both"/>
            </w:pPr>
          </w:p>
        </w:tc>
        <w:tc>
          <w:tcPr>
            <w:tcW w:w="6900" w:type="dxa"/>
            <w:tcBorders>
              <w:top w:val="single" w:sz="4" w:space="0" w:color="auto"/>
            </w:tcBorders>
          </w:tcPr>
          <w:p w14:paraId="353CE69E" w14:textId="77777777" w:rsidR="003B0BF1" w:rsidRPr="003E1ADE" w:rsidRDefault="003B0BF1" w:rsidP="003B0BF1">
            <w:pPr>
              <w:jc w:val="center"/>
              <w:rPr>
                <w:sz w:val="20"/>
                <w:szCs w:val="20"/>
              </w:rPr>
            </w:pPr>
            <w:r w:rsidRPr="003E1ADE">
              <w:rPr>
                <w:sz w:val="20"/>
                <w:szCs w:val="20"/>
              </w:rPr>
              <w:t>Ф.И.О.</w:t>
            </w:r>
          </w:p>
        </w:tc>
      </w:tr>
      <w:tr w:rsidR="003B0BF1" w:rsidRPr="00807554" w14:paraId="6299247D" w14:textId="77777777" w:rsidTr="003B0BF1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111CAAD" w14:textId="77777777" w:rsidR="003B0BF1" w:rsidRPr="00807554" w:rsidRDefault="003B0BF1" w:rsidP="003B0BF1">
            <w:pPr>
              <w:jc w:val="both"/>
            </w:pPr>
          </w:p>
        </w:tc>
      </w:tr>
    </w:tbl>
    <w:p w14:paraId="2819C0DA" w14:textId="77777777" w:rsidR="003F10C9" w:rsidRDefault="003F10C9" w:rsidP="003F10C9">
      <w:pPr>
        <w:jc w:val="center"/>
      </w:pPr>
    </w:p>
    <w:p w14:paraId="7F08452E" w14:textId="77777777" w:rsidR="003F10C9" w:rsidRDefault="003F10C9" w:rsidP="003F10C9">
      <w:pPr>
        <w:jc w:val="center"/>
      </w:pPr>
    </w:p>
    <w:p w14:paraId="7B52FBAE" w14:textId="77777777" w:rsidR="003F10C9" w:rsidRDefault="003F10C9" w:rsidP="003F10C9">
      <w:pPr>
        <w:jc w:val="center"/>
      </w:pPr>
    </w:p>
    <w:p w14:paraId="398E39B9" w14:textId="77777777" w:rsidR="003F10C9" w:rsidRDefault="003F10C9" w:rsidP="003F10C9">
      <w:pPr>
        <w:jc w:val="center"/>
      </w:pPr>
    </w:p>
    <w:p w14:paraId="20493D42" w14:textId="77777777" w:rsidR="003F10C9" w:rsidRPr="00807554" w:rsidRDefault="003F10C9" w:rsidP="003F10C9">
      <w:pPr>
        <w:jc w:val="center"/>
      </w:pPr>
      <w:r w:rsidRPr="00807554">
        <w:t>ДОПУСТИТЬ К ЗАЩИТЕ</w:t>
      </w:r>
    </w:p>
    <w:p w14:paraId="34BFD8A8" w14:textId="77777777" w:rsidR="003F10C9" w:rsidRPr="00807554" w:rsidRDefault="003F10C9" w:rsidP="003F10C9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59"/>
        <w:gridCol w:w="3053"/>
        <w:gridCol w:w="3458"/>
      </w:tblGrid>
      <w:tr w:rsidR="003F10C9" w:rsidRPr="00807554" w14:paraId="5CBED596" w14:textId="77777777" w:rsidTr="003B0BF1">
        <w:tc>
          <w:tcPr>
            <w:tcW w:w="3059" w:type="dxa"/>
          </w:tcPr>
          <w:p w14:paraId="3EE76A0A" w14:textId="77777777" w:rsidR="003F10C9" w:rsidRPr="00807554" w:rsidRDefault="003F10C9" w:rsidP="003E1ADE">
            <w:pPr>
              <w:jc w:val="both"/>
            </w:pPr>
            <w:r w:rsidRPr="00807554">
              <w:t>Директор института (</w:t>
            </w:r>
            <w:r>
              <w:t xml:space="preserve">декан </w:t>
            </w:r>
            <w:r w:rsidRPr="00807554">
              <w:t>факультет</w:t>
            </w:r>
            <w:r>
              <w:t>а</w:t>
            </w:r>
            <w:r w:rsidRPr="00807554">
              <w:t>)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bottom"/>
          </w:tcPr>
          <w:p w14:paraId="4EDBE6A3" w14:textId="77777777" w:rsidR="003F10C9" w:rsidRPr="00807554" w:rsidRDefault="003F10C9" w:rsidP="003F10C9"/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52BCF5B" w14:textId="12033133" w:rsidR="003F10C9" w:rsidRPr="00807554" w:rsidRDefault="003B0BF1" w:rsidP="003F10C9">
            <w:r>
              <w:t xml:space="preserve">Е.В. Ершов </w:t>
            </w:r>
          </w:p>
        </w:tc>
      </w:tr>
      <w:tr w:rsidR="003F10C9" w:rsidRPr="00807554" w14:paraId="168E9E14" w14:textId="77777777" w:rsidTr="003B0BF1">
        <w:tc>
          <w:tcPr>
            <w:tcW w:w="3059" w:type="dxa"/>
          </w:tcPr>
          <w:p w14:paraId="2014BB2E" w14:textId="77777777" w:rsidR="003F10C9" w:rsidRPr="00807554" w:rsidRDefault="003F10C9" w:rsidP="003E1ADE">
            <w:pPr>
              <w:jc w:val="both"/>
            </w:pPr>
            <w:r>
              <w:t>Заведующий в</w:t>
            </w:r>
            <w:r w:rsidRPr="00807554">
              <w:t>ыпускающ</w:t>
            </w:r>
            <w:r>
              <w:t>ей</w:t>
            </w:r>
            <w:r w:rsidRPr="00807554">
              <w:t xml:space="preserve"> кафедр</w:t>
            </w:r>
            <w:r>
              <w:t>ой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D8576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5F115" w14:textId="0FC8E262" w:rsidR="003F10C9" w:rsidRPr="00807554" w:rsidRDefault="003B0BF1" w:rsidP="003F10C9">
            <w:r>
              <w:t xml:space="preserve">А.Л. </w:t>
            </w:r>
            <w:proofErr w:type="spellStart"/>
            <w:r>
              <w:t>Смыслова</w:t>
            </w:r>
            <w:proofErr w:type="spellEnd"/>
          </w:p>
        </w:tc>
      </w:tr>
      <w:tr w:rsidR="003F10C9" w:rsidRPr="00807554" w14:paraId="05DEF862" w14:textId="77777777" w:rsidTr="003B0BF1">
        <w:tc>
          <w:tcPr>
            <w:tcW w:w="3059" w:type="dxa"/>
          </w:tcPr>
          <w:p w14:paraId="78532ADF" w14:textId="77777777" w:rsidR="003F10C9" w:rsidRDefault="003F10C9" w:rsidP="003E1ADE">
            <w:pPr>
              <w:jc w:val="both"/>
            </w:pPr>
            <w:r w:rsidRPr="00807554">
              <w:t>Руководитель</w:t>
            </w:r>
            <w:r>
              <w:t xml:space="preserve"> выпускной квалификационной работы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A0A366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95999" w14:textId="72465BEC" w:rsidR="003F10C9" w:rsidRPr="00807554" w:rsidRDefault="003B0BF1" w:rsidP="003F10C9">
            <w:r>
              <w:t>Е.А. Маслов</w:t>
            </w:r>
          </w:p>
        </w:tc>
      </w:tr>
      <w:tr w:rsidR="003F10C9" w:rsidRPr="00807554" w14:paraId="1F354E63" w14:textId="77777777" w:rsidTr="003B0BF1">
        <w:tc>
          <w:tcPr>
            <w:tcW w:w="3059" w:type="dxa"/>
          </w:tcPr>
          <w:p w14:paraId="55EB8B1C" w14:textId="4F47B838" w:rsidR="003F10C9" w:rsidRDefault="003B0BF1" w:rsidP="003E1ADE">
            <w:pPr>
              <w:jc w:val="both"/>
            </w:pPr>
            <w:r>
              <w:t>Консультант по технико-экономическому обоснованию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4A443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E782F" w14:textId="67DE1824" w:rsidR="003F10C9" w:rsidRPr="00807554" w:rsidRDefault="003B0BF1" w:rsidP="003F10C9">
            <w:r>
              <w:t>Н.Л. Макарова</w:t>
            </w:r>
          </w:p>
        </w:tc>
      </w:tr>
      <w:tr w:rsidR="003F10C9" w:rsidRPr="00807554" w14:paraId="5A145336" w14:textId="77777777" w:rsidTr="003B0BF1">
        <w:tc>
          <w:tcPr>
            <w:tcW w:w="3059" w:type="dxa"/>
          </w:tcPr>
          <w:p w14:paraId="3A9824BD" w14:textId="77777777" w:rsidR="003F10C9" w:rsidRDefault="003F10C9" w:rsidP="003E1ADE">
            <w:pPr>
              <w:jc w:val="both"/>
            </w:pPr>
            <w:proofErr w:type="spellStart"/>
            <w:r w:rsidRPr="00807554">
              <w:t>Нормоконтролер</w:t>
            </w:r>
            <w:proofErr w:type="spellEnd"/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63B2D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D9295B" w14:textId="7C93E7D3" w:rsidR="003F10C9" w:rsidRPr="00807554" w:rsidRDefault="003B0BF1" w:rsidP="003F10C9">
            <w:r>
              <w:t xml:space="preserve">А.Л. </w:t>
            </w:r>
            <w:proofErr w:type="spellStart"/>
            <w:r>
              <w:t>Смыслова</w:t>
            </w:r>
            <w:proofErr w:type="spellEnd"/>
          </w:p>
        </w:tc>
      </w:tr>
      <w:tr w:rsidR="003F10C9" w:rsidRPr="00807554" w14:paraId="0AF6E127" w14:textId="77777777" w:rsidTr="003B0BF1">
        <w:tc>
          <w:tcPr>
            <w:tcW w:w="3059" w:type="dxa"/>
          </w:tcPr>
          <w:p w14:paraId="58C91F93" w14:textId="77777777" w:rsidR="003F10C9" w:rsidRDefault="003F10C9" w:rsidP="003E1ADE">
            <w:pPr>
              <w:jc w:val="both"/>
            </w:pPr>
            <w:r w:rsidRPr="00807554">
              <w:t>Выпускник</w:t>
            </w:r>
          </w:p>
        </w:tc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CD25E4" w14:textId="77777777" w:rsidR="003F10C9" w:rsidRPr="00807554" w:rsidRDefault="003F10C9" w:rsidP="003F10C9"/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36D59" w14:textId="0DCEC788" w:rsidR="003F10C9" w:rsidRPr="00807554" w:rsidRDefault="003B0BF1" w:rsidP="003F10C9">
            <w:r>
              <w:t>А.Б. Смирнов</w:t>
            </w:r>
          </w:p>
        </w:tc>
      </w:tr>
    </w:tbl>
    <w:p w14:paraId="3C284559" w14:textId="77777777" w:rsidR="003F10C9" w:rsidRDefault="003F10C9" w:rsidP="00224C1F">
      <w:pPr>
        <w:jc w:val="center"/>
      </w:pPr>
    </w:p>
    <w:sectPr w:rsidR="003F10C9" w:rsidSect="009E47D5">
      <w:headerReference w:type="firs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2BBE" w14:textId="77777777" w:rsidR="00F6367B" w:rsidRDefault="00F6367B" w:rsidP="009E47D5">
      <w:r>
        <w:separator/>
      </w:r>
    </w:p>
  </w:endnote>
  <w:endnote w:type="continuationSeparator" w:id="0">
    <w:p w14:paraId="1EF05894" w14:textId="77777777" w:rsidR="00F6367B" w:rsidRDefault="00F6367B" w:rsidP="009E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157B" w14:textId="77777777" w:rsidR="00224C1F" w:rsidRPr="00807554" w:rsidRDefault="00224C1F" w:rsidP="00224C1F">
    <w:pPr>
      <w:jc w:val="center"/>
    </w:pPr>
    <w:r w:rsidRPr="00807554">
      <w:t>Череповец</w:t>
    </w:r>
  </w:p>
  <w:p w14:paraId="7874E360" w14:textId="2F29AFFB" w:rsidR="00224C1F" w:rsidRDefault="003B0BF1" w:rsidP="00224C1F">
    <w:pPr>
      <w:jc w:val="center"/>
    </w:pPr>
    <w:r>
      <w:t xml:space="preserve">    2021</w:t>
    </w:r>
    <w:r w:rsidR="00224C1F">
      <w:t xml:space="preserve"> </w:t>
    </w:r>
    <w:r w:rsidR="00224C1F" w:rsidRPr="00807554"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0056" w14:textId="77777777" w:rsidR="00F6367B" w:rsidRDefault="00F6367B" w:rsidP="009E47D5">
      <w:r>
        <w:separator/>
      </w:r>
    </w:p>
  </w:footnote>
  <w:footnote w:type="continuationSeparator" w:id="0">
    <w:p w14:paraId="207FA79A" w14:textId="77777777" w:rsidR="00F6367B" w:rsidRDefault="00F6367B" w:rsidP="009E4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AA6D" w14:textId="77777777" w:rsidR="000725D8" w:rsidRPr="000725D8" w:rsidRDefault="000725D8" w:rsidP="000725D8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08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725D8" w:rsidRPr="00224C1F" w14:paraId="3013CA88" w14:textId="77777777" w:rsidTr="00501C70">
      <w:trPr>
        <w:jc w:val="center"/>
      </w:trPr>
      <w:tc>
        <w:tcPr>
          <w:tcW w:w="9854" w:type="dxa"/>
        </w:tcPr>
        <w:p w14:paraId="5F99FDA7" w14:textId="77777777" w:rsidR="000725D8" w:rsidRPr="00224C1F" w:rsidRDefault="000725D8" w:rsidP="00501C70">
          <w:pPr>
            <w:pStyle w:val="aa"/>
            <w:rPr>
              <w:caps/>
              <w:szCs w:val="24"/>
            </w:rPr>
          </w:pPr>
          <w:r w:rsidRPr="00224C1F">
            <w:rPr>
              <w:caps/>
              <w:szCs w:val="24"/>
            </w:rPr>
            <w:t>минобрнауки россии</w:t>
          </w:r>
        </w:p>
        <w:p w14:paraId="31A4C949" w14:textId="77777777" w:rsidR="00E0361A" w:rsidRDefault="000725D8" w:rsidP="00501C70">
          <w:pPr>
            <w:pStyle w:val="aa"/>
            <w:rPr>
              <w:szCs w:val="24"/>
            </w:rPr>
          </w:pPr>
          <w:r w:rsidRPr="00224C1F">
            <w:rPr>
              <w:szCs w:val="24"/>
            </w:rPr>
            <w:t>федеральное государственное бюджетное</w:t>
          </w:r>
        </w:p>
        <w:p w14:paraId="19CAB24A" w14:textId="77777777" w:rsidR="000725D8" w:rsidRPr="00224C1F" w:rsidRDefault="000725D8" w:rsidP="00501C70">
          <w:pPr>
            <w:pStyle w:val="aa"/>
            <w:rPr>
              <w:szCs w:val="24"/>
            </w:rPr>
          </w:pPr>
          <w:r w:rsidRPr="00224C1F">
            <w:rPr>
              <w:szCs w:val="24"/>
            </w:rPr>
            <w:t xml:space="preserve"> образовательное учреждение</w:t>
          </w:r>
          <w:r w:rsidR="00E0361A">
            <w:rPr>
              <w:szCs w:val="24"/>
            </w:rPr>
            <w:t xml:space="preserve"> </w:t>
          </w:r>
          <w:r w:rsidRPr="00224C1F">
            <w:rPr>
              <w:szCs w:val="24"/>
            </w:rPr>
            <w:t>высшего образования</w:t>
          </w:r>
        </w:p>
        <w:p w14:paraId="10268047" w14:textId="77777777" w:rsidR="000725D8" w:rsidRPr="00224C1F" w:rsidRDefault="001D30A7" w:rsidP="00501C70">
          <w:pPr>
            <w:pStyle w:val="aa"/>
          </w:pPr>
          <w:r w:rsidRPr="00224C1F">
            <w:rPr>
              <w:szCs w:val="24"/>
            </w:rPr>
            <w:t>«Череповецкий государственный университет»</w:t>
          </w:r>
        </w:p>
      </w:tc>
    </w:tr>
  </w:tbl>
  <w:p w14:paraId="024D99BA" w14:textId="77777777" w:rsidR="009E47D5" w:rsidRPr="000725D8" w:rsidRDefault="009E47D5" w:rsidP="000725D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61A"/>
    <w:rsid w:val="0006349D"/>
    <w:rsid w:val="000725D8"/>
    <w:rsid w:val="00192151"/>
    <w:rsid w:val="001D30A7"/>
    <w:rsid w:val="00224C1F"/>
    <w:rsid w:val="002759DB"/>
    <w:rsid w:val="002823D0"/>
    <w:rsid w:val="00296F5B"/>
    <w:rsid w:val="003B0BF1"/>
    <w:rsid w:val="003D005C"/>
    <w:rsid w:val="003E1ADE"/>
    <w:rsid w:val="003F10C9"/>
    <w:rsid w:val="00501C70"/>
    <w:rsid w:val="00507590"/>
    <w:rsid w:val="00524F08"/>
    <w:rsid w:val="005842C5"/>
    <w:rsid w:val="005B7973"/>
    <w:rsid w:val="00744517"/>
    <w:rsid w:val="007641F0"/>
    <w:rsid w:val="008969B9"/>
    <w:rsid w:val="009C07B8"/>
    <w:rsid w:val="009E47D5"/>
    <w:rsid w:val="00D34BDF"/>
    <w:rsid w:val="00DD6E74"/>
    <w:rsid w:val="00E0361A"/>
    <w:rsid w:val="00E104EF"/>
    <w:rsid w:val="00F30E4F"/>
    <w:rsid w:val="00F6367B"/>
    <w:rsid w:val="00F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6E2D6"/>
  <w15:docId w15:val="{F178BFFB-0467-4FC2-8397-2B2C3303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9E47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E47D5"/>
    <w:rPr>
      <w:sz w:val="24"/>
      <w:szCs w:val="24"/>
    </w:rPr>
  </w:style>
  <w:style w:type="paragraph" w:styleId="a8">
    <w:name w:val="footer"/>
    <w:basedOn w:val="a"/>
    <w:link w:val="a9"/>
    <w:rsid w:val="009E47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E47D5"/>
    <w:rPr>
      <w:sz w:val="24"/>
      <w:szCs w:val="24"/>
    </w:rPr>
  </w:style>
  <w:style w:type="paragraph" w:styleId="aa">
    <w:name w:val="Title"/>
    <w:basedOn w:val="a"/>
    <w:link w:val="ab"/>
    <w:qFormat/>
    <w:rsid w:val="009E47D5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9E47D5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8_&#1058;&#1080;&#1090;&#1051;&#1080;&#1089;&#109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Титульный лист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157A7-4B53-41D3-88AA-3CA1193FA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99E9E-3EEB-49F0-8474-6391F0E074B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981F87C4-3B5C-43FE-9106-8F0B62BA1F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8.2.4-01-08_ТитЛист ВКР.dot</Template>
  <TotalTime>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Made</cp:lastModifiedBy>
  <cp:revision>5</cp:revision>
  <dcterms:created xsi:type="dcterms:W3CDTF">2021-05-25T07:10:00Z</dcterms:created>
  <dcterms:modified xsi:type="dcterms:W3CDTF">2021-06-16T06:30:00Z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